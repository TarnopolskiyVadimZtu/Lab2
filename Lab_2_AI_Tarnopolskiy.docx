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A8B9A" w14:textId="1661FA3E" w:rsidR="003F56BA" w:rsidRPr="00885BEB" w:rsidRDefault="00E67DB6" w:rsidP="00DF19D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F649E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6F649E">
        <w:rPr>
          <w:rFonts w:ascii="Times New Roman" w:hAnsi="Times New Roman" w:cs="Times New Roman"/>
          <w:b/>
          <w:sz w:val="28"/>
          <w:szCs w:val="28"/>
        </w:rPr>
        <w:t xml:space="preserve"> робота</w:t>
      </w:r>
      <w:r w:rsidRPr="006F649E">
        <w:rPr>
          <w:rFonts w:ascii="Times New Roman" w:hAnsi="Times New Roman" w:cs="Times New Roman"/>
          <w:sz w:val="28"/>
          <w:szCs w:val="28"/>
        </w:rPr>
        <w:t xml:space="preserve"> </w:t>
      </w:r>
      <w:r w:rsidR="003E01BF" w:rsidRPr="006F649E">
        <w:rPr>
          <w:rFonts w:ascii="Times New Roman" w:hAnsi="Times New Roman" w:cs="Times New Roman"/>
          <w:b/>
          <w:sz w:val="28"/>
          <w:szCs w:val="28"/>
        </w:rPr>
        <w:t xml:space="preserve">№ </w:t>
      </w:r>
      <w:r w:rsidR="00885BEB" w:rsidRPr="00885BEB">
        <w:rPr>
          <w:rFonts w:ascii="Times New Roman" w:hAnsi="Times New Roman" w:cs="Times New Roman"/>
          <w:b/>
          <w:sz w:val="28"/>
          <w:szCs w:val="28"/>
        </w:rPr>
        <w:t>2</w:t>
      </w:r>
    </w:p>
    <w:p w14:paraId="09800797" w14:textId="2AD67EE8" w:rsidR="00885BEB" w:rsidRPr="00885BEB" w:rsidRDefault="00885BEB" w:rsidP="00885BE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711B68">
        <w:rPr>
          <w:rStyle w:val="FontStyle50"/>
          <w:sz w:val="28"/>
          <w:szCs w:val="28"/>
          <w:lang w:val="uk-UA" w:eastAsia="uk-UA"/>
        </w:rPr>
        <w:t>ПОРІВНЯННЯ МЕТОДІВ КЛАСИФІКАЦІЇ ДАНИХ</w:t>
      </w:r>
    </w:p>
    <w:p w14:paraId="48066C33" w14:textId="5BCAF106" w:rsidR="00885BEB" w:rsidRPr="00885BEB" w:rsidRDefault="00885BEB" w:rsidP="00885BEB">
      <w:pPr>
        <w:rPr>
          <w:bCs/>
          <w:i/>
          <w:iCs/>
          <w:sz w:val="28"/>
          <w:szCs w:val="28"/>
          <w:lang w:val="uk-UA"/>
        </w:rPr>
      </w:pPr>
      <w:r w:rsidRPr="00711B68">
        <w:rPr>
          <w:b/>
          <w:bCs/>
          <w:i/>
          <w:iCs/>
          <w:sz w:val="28"/>
          <w:szCs w:val="28"/>
          <w:lang w:val="uk-UA"/>
        </w:rPr>
        <w:t xml:space="preserve">Мета роботи: </w:t>
      </w:r>
      <w:r w:rsidRPr="00711B68">
        <w:rPr>
          <w:rStyle w:val="FontStyle34"/>
          <w:rFonts w:ascii="Times New Roman" w:hAnsi="Times New Roman" w:cs="Times New Roman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Pr="00711B68">
        <w:rPr>
          <w:rStyle w:val="FontStyle34"/>
          <w:rFonts w:ascii="Times New Roman" w:hAnsi="Times New Roman" w:cs="Times New Roman"/>
          <w:sz w:val="28"/>
          <w:szCs w:val="28"/>
          <w:lang w:val="uk-UA" w:eastAsia="uk-UA"/>
        </w:rPr>
        <w:t>Python</w:t>
      </w:r>
      <w:proofErr w:type="spellEnd"/>
      <w:r w:rsidRPr="00711B68">
        <w:rPr>
          <w:rStyle w:val="FontStyle34"/>
          <w:rFonts w:ascii="Times New Roman" w:hAnsi="Times New Roman" w:cs="Times New Roman"/>
          <w:sz w:val="28"/>
          <w:szCs w:val="28"/>
          <w:lang w:val="uk-UA" w:eastAsia="uk-UA"/>
        </w:rPr>
        <w:t xml:space="preserve"> дослідити різні методи класифікації даних та навчитися їх порівнювати</w:t>
      </w:r>
      <w:r w:rsidRPr="00711B68">
        <w:rPr>
          <w:bCs/>
          <w:iCs/>
          <w:sz w:val="28"/>
          <w:szCs w:val="28"/>
          <w:lang w:val="uk-UA"/>
        </w:rPr>
        <w:t>.</w:t>
      </w:r>
    </w:p>
    <w:p w14:paraId="3971BF76" w14:textId="77777777" w:rsidR="00885BEB" w:rsidRPr="00711B68" w:rsidRDefault="00885BEB" w:rsidP="00885BEB">
      <w:pPr>
        <w:ind w:firstLine="360"/>
        <w:jc w:val="center"/>
        <w:rPr>
          <w:b/>
          <w:sz w:val="28"/>
          <w:szCs w:val="28"/>
          <w:lang w:val="uk-UA"/>
        </w:rPr>
      </w:pPr>
      <w:r w:rsidRPr="00711B68">
        <w:rPr>
          <w:b/>
          <w:bCs/>
          <w:sz w:val="28"/>
          <w:szCs w:val="28"/>
          <w:lang w:val="uk-UA"/>
        </w:rPr>
        <w:t xml:space="preserve">Завдання 2.1. </w:t>
      </w:r>
      <w:r w:rsidRPr="00711B68">
        <w:rPr>
          <w:b/>
          <w:sz w:val="28"/>
          <w:szCs w:val="28"/>
          <w:lang w:val="uk-UA"/>
        </w:rPr>
        <w:t>Класифікація за допомогою машин опорних векторів (SVM)</w:t>
      </w:r>
    </w:p>
    <w:p w14:paraId="7F1F0835" w14:textId="1C183648" w:rsidR="007E108D" w:rsidRDefault="00746E78" w:rsidP="00746E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46E78">
        <w:rPr>
          <w:rFonts w:ascii="Times New Roman" w:hAnsi="Times New Roman" w:cs="Times New Roman"/>
          <w:bCs/>
          <w:sz w:val="28"/>
          <w:szCs w:val="28"/>
          <w:lang w:val="uk-UA"/>
        </w:rPr>
        <w:t>Код з виправленими помилками:</w:t>
      </w:r>
    </w:p>
    <w:p w14:paraId="44B50E5C" w14:textId="77777777" w:rsidR="00746E78" w:rsidRPr="00746E78" w:rsidRDefault="00746E78" w:rsidP="00746E7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numpy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matplotlib.pyplot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plt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preprocessing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sklearn.svm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LinearSVC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sklearn.multiclass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OneVsOneClassifier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sklearn.model_selection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cross_val_score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Вхідний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файл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,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який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містить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дані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'income_data.txt'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Читання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 = []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y = []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count_class1 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count_class2 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25000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with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input_file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'r'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as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line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f.readlines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count_class1 &gt;=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count_class2 &gt;=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break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if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'?'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continue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br/>
        <w:t xml:space="preserve">       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 = line[:-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].split(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', 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data[-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'&lt;=50K'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count_class1 &lt;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X.append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count_class1 +=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  <w:t xml:space="preserve">        </w:t>
      </w:r>
      <w:proofErr w:type="spellStart"/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elif</w:t>
      </w:r>
      <w:proofErr w:type="spellEnd"/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data[-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==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'&gt;50K'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and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count_class2 &lt;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max_datapoints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X.append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(data)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    count_class2 +=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Перетворення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масив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numpy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X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X.size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"No data read from the file or all lines contained missing values ('?')"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lastRenderedPageBreak/>
        <w:t xml:space="preserve">#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Перетворення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рядкових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числові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[]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np.empty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X.shape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item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(X[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item.isdigit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i] = X[:, i]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le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preprocessing.LabelEncoder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[:, i]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le.fit_transform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(X[:, i])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label_encoder.append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(le)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X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:-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y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[:, 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astype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Розділення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навчальну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тестову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вибірки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Створення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навчання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М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класифікатора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з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параметрами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dual=False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і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збільшеною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кількістю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ітерацій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classifier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OneVsOneClassifier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LinearSVC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dual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False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max_iter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10000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classifier.fit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F-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міри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М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>-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класифікатора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cross_val_score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(classifier, X, y, </w:t>
      </w:r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'f1_weighted'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3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"F1 score: "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+ </w:t>
      </w:r>
      <w:proofErr w:type="spellStart"/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 xml:space="preserve">100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* f1.mean(),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2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)) +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"%"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Передбачення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результату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тестової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'37'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'Private'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'215646'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'HS-grad'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'9'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'Never-married'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'Handlers-cleaners'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'Not-in-family'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'White'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'Male'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'0'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'40'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746E78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'United-States'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Кодування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тестової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[-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* </w:t>
      </w:r>
      <w:proofErr w:type="spellStart"/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count 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i, item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enumerate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item.isdigit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[i] = </w:t>
      </w:r>
      <w:proofErr w:type="spellStart"/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746E78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else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[i] = </w:t>
      </w:r>
      <w:proofErr w:type="spellStart"/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[count].transform([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[i]])[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    count += 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np.array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).reshape(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Використання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класифікатора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кодованої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точки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виведення</w:t>
      </w:r>
      <w:proofErr w:type="spellEnd"/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</w:rPr>
        <w:t>результату</w:t>
      </w:r>
      <w:r w:rsidRPr="00746E78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predicted_class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classifier.predict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input_data_encoded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46E7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label_encoder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[-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inverse_transform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predicted_class</w:t>
      </w:r>
      <w:proofErr w:type="spellEnd"/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)[</w:t>
      </w:r>
      <w:r w:rsidRPr="00746E78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</w:t>
      </w:r>
      <w:r w:rsidRPr="00746E78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proofErr w:type="gramEnd"/>
    </w:p>
    <w:p w14:paraId="67E72A04" w14:textId="77777777" w:rsidR="00746E78" w:rsidRDefault="00746E78" w:rsidP="00746E7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F4C7F2" w14:textId="76663C64" w:rsidR="00746E78" w:rsidRDefault="00746E78" w:rsidP="00746E7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міра та результат класифікації:</w:t>
      </w:r>
    </w:p>
    <w:p w14:paraId="4B27CDB3" w14:textId="124F3443" w:rsidR="00746E78" w:rsidRDefault="00746E78" w:rsidP="00746E7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3949D83" wp14:editId="776B5808">
            <wp:extent cx="1752381" cy="50476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381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1E42" w14:textId="217BE96A" w:rsidR="00746E78" w:rsidRPr="00746E78" w:rsidRDefault="00746E78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lastRenderedPageBreak/>
        <w:t>F-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міра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—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це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середнє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значення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між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точністю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і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повнотою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класифікатора</w:t>
      </w:r>
      <w:proofErr w:type="spellEnd"/>
    </w:p>
    <w:p w14:paraId="29B657FC" w14:textId="03E773F0" w:rsidR="00746E78" w:rsidRDefault="00746E78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Це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означає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,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що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середня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точність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і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повнота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н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ашого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класифікатора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становлять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приблизно</w:t>
      </w:r>
      <w:proofErr w:type="spellEnd"/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76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.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12</w:t>
      </w:r>
      <w:r w:rsidRPr="00746E78">
        <w:rPr>
          <w:rFonts w:ascii="Times New Roman" w:hAnsi="Times New Roman" w:cs="Times New Roman"/>
          <w:color w:val="0D0D0D"/>
          <w:sz w:val="28"/>
          <w:shd w:val="clear" w:color="auto" w:fill="FFFFFF"/>
        </w:rPr>
        <w:t>%</w:t>
      </w:r>
    </w:p>
    <w:p w14:paraId="25425BFD" w14:textId="77777777" w:rsidR="00F1601E" w:rsidRDefault="00F1601E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7DCFC1F6" w14:textId="4A1F28B6" w:rsidR="00F1601E" w:rsidRDefault="00F1601E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Інші дані:</w:t>
      </w:r>
    </w:p>
    <w:p w14:paraId="573922FD" w14:textId="77777777" w:rsidR="00775B9F" w:rsidRDefault="00F1601E" w:rsidP="00746E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Тут наведено ще</w:t>
      </w:r>
      <w:r w:rsidRPr="00F1601E">
        <w:t xml:space="preserve"> </w:t>
      </w:r>
      <w:proofErr w:type="spellStart"/>
      <w:r w:rsidRPr="00F1601E">
        <w:rPr>
          <w:rFonts w:ascii="Times New Roman" w:hAnsi="Times New Roman" w:cs="Times New Roman"/>
          <w:sz w:val="28"/>
        </w:rPr>
        <w:t>акуратність</w:t>
      </w:r>
      <w:proofErr w:type="spellEnd"/>
      <w:r w:rsidRPr="00F1601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601E">
        <w:rPr>
          <w:rFonts w:ascii="Times New Roman" w:hAnsi="Times New Roman" w:cs="Times New Roman"/>
          <w:sz w:val="28"/>
        </w:rPr>
        <w:t>повнота</w:t>
      </w:r>
      <w:proofErr w:type="spellEnd"/>
      <w:r w:rsidRPr="00F1601E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F1601E">
        <w:rPr>
          <w:rFonts w:ascii="Times New Roman" w:hAnsi="Times New Roman" w:cs="Times New Roman"/>
          <w:sz w:val="28"/>
        </w:rPr>
        <w:t>точність</w:t>
      </w:r>
      <w:proofErr w:type="spellEnd"/>
      <w:r w:rsidRPr="00F1601E">
        <w:rPr>
          <w:b/>
          <w:i/>
          <w:sz w:val="36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матриця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конфузій</w:t>
      </w:r>
      <w:proofErr w:type="spellEnd"/>
    </w:p>
    <w:p w14:paraId="25BF9463" w14:textId="104DEEFE" w:rsidR="00775B9F" w:rsidRDefault="00775B9F" w:rsidP="00746E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Результати, визначені за допомогою використання імпортованих та написання своїх функцій. Видно, що результати майже однакові</w:t>
      </w:r>
    </w:p>
    <w:p w14:paraId="6CE8FFC1" w14:textId="18D64D62" w:rsidR="00F1601E" w:rsidRPr="00F1601E" w:rsidRDefault="00775B9F" w:rsidP="00775B9F">
      <w:pP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3A63432" wp14:editId="28D4718D">
            <wp:extent cx="1751759" cy="647065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104"/>
                    <a:stretch/>
                  </pic:blipFill>
                  <pic:spPr bwMode="auto">
                    <a:xfrm>
                      <a:off x="0" y="0"/>
                      <a:ext cx="1752381" cy="64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69BB24" w14:textId="5C13058D" w:rsidR="00F1601E" w:rsidRPr="00F1601E" w:rsidRDefault="00F1601E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94E042D" wp14:editId="01030BD1">
            <wp:extent cx="1685714" cy="1704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5B9F" w:rsidRPr="00BE78C5">
        <w:rPr>
          <w:noProof/>
          <w:lang w:val="uk-UA"/>
        </w:rPr>
        <w:t xml:space="preserve"> </w:t>
      </w:r>
    </w:p>
    <w:p w14:paraId="482D3765" w14:textId="77777777" w:rsidR="00746E78" w:rsidRPr="00711B68" w:rsidRDefault="00746E78" w:rsidP="00746E78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711B68">
        <w:rPr>
          <w:b/>
          <w:bCs/>
          <w:sz w:val="28"/>
          <w:szCs w:val="28"/>
          <w:lang w:val="uk-UA"/>
        </w:rPr>
        <w:t>Завдання 2.2. Порівняння якості класифікаторів SVM з нелінійними ядрами</w:t>
      </w:r>
    </w:p>
    <w:p w14:paraId="35BA4841" w14:textId="11FE67A9" w:rsidR="00746E78" w:rsidRDefault="00775B9F" w:rsidP="00746E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Імпортуємо </w:t>
      </w:r>
    </w:p>
    <w:p w14:paraId="06FBCB64" w14:textId="77777777" w:rsidR="00775B9F" w:rsidRPr="00775B9F" w:rsidRDefault="00775B9F" w:rsidP="00775B9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775B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from</w:t>
      </w:r>
      <w:proofErr w:type="gramEnd"/>
      <w:r w:rsidRPr="00775B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</w:t>
      </w:r>
      <w:proofErr w:type="spellStart"/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sklearn.svm</w:t>
      </w:r>
      <w:proofErr w:type="spellEnd"/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75B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SVC</w:t>
      </w:r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775B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sklearn.metrics</w:t>
      </w:r>
      <w:proofErr w:type="spellEnd"/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775B9F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775B9F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f1_score</w:t>
      </w:r>
    </w:p>
    <w:p w14:paraId="0F63613A" w14:textId="77777777" w:rsidR="00775B9F" w:rsidRDefault="00775B9F" w:rsidP="00746E78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4B65F73" w14:textId="315B8AC6" w:rsidR="00775B9F" w:rsidRDefault="00775B9F" w:rsidP="00746E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додаємо код:</w:t>
      </w:r>
    </w:p>
    <w:p w14:paraId="4CD5967A" w14:textId="77777777" w:rsidR="005F5DC4" w:rsidRPr="005F5DC4" w:rsidRDefault="005F5DC4" w:rsidP="005F5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Створення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з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поліноміальним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ядром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poly_svm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SVC(</w:t>
      </w:r>
      <w:r w:rsidRPr="005F5D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'poly'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F5D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8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poly_svm.fit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poly_svm.predict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Створення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з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гаусовим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ядром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rbf_svm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SVC(</w:t>
      </w:r>
      <w:r w:rsidRPr="005F5D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rbf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rbf_svm.fit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rbf_svm.predict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Створення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з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сигмоїдальним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ядром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sigmoid_svm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SVC(</w:t>
      </w:r>
      <w:r w:rsidRPr="005F5DC4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kernel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'sigmoid'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sigmoid_svm.fit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sigmoid_svm.predict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"Shape of 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y_test.shape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"Shape of 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y_test_pred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y_test_pred.shape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Перевірка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помилок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під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час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побудови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моделей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if not </w:t>
      </w:r>
      <w:proofErr w:type="spellStart"/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hasattr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poly_svm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"fit"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"SVM model with polynomial kernel was not properly trained."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proofErr w:type="gramEnd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not </w:t>
      </w:r>
      <w:proofErr w:type="spellStart"/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hasattr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rbf_svm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"fit"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"SVM model with RBF kernel was not properly trained."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if</w:t>
      </w:r>
      <w:proofErr w:type="gramEnd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 not </w:t>
      </w:r>
      <w:proofErr w:type="spellStart"/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hasattr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sigmoid_svm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"fit"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):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raise </w:t>
      </w:r>
      <w:proofErr w:type="spellStart"/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"SVM model with sigmoid kernel was not properly trained."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gramStart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показників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якості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класифікації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поліноміального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f1_poly = f1_score(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показників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якості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класифікації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гаусового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f1_rbf = f1_score(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Обчислення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показників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якості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класифікації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сигмоїдального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SVM</w:t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precision_score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recall_score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f1_sigmoid = f1_score(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Виведення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7A7E85"/>
          <w:sz w:val="20"/>
          <w:szCs w:val="20"/>
        </w:rPr>
        <w:t>результатів</w:t>
      </w:r>
      <w:proofErr w:type="spellEnd"/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Polynomial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SVM:"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f"Accuracy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f"Recall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f"Precision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precision_poly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f"F1 Score: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f1_poly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Gaussian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SVM:"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f"Accuracy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f"Recall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f"Precision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precision_rbf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f"F1 Score: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f1_rbf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</w:t>
      </w:r>
      <w:proofErr w:type="spellStart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Sigmoid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SVM:"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f"Accuracy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f"Recall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recall_sigmoid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f"Precision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precision_sigmoid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f"F1 Score: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f1_sigmoid *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100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: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.2f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%"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proofErr w:type="gramEnd"/>
    </w:p>
    <w:p w14:paraId="7B0210B0" w14:textId="77777777" w:rsidR="005F5DC4" w:rsidRDefault="005F5DC4" w:rsidP="005F5DC4">
      <w:pPr>
        <w:rPr>
          <w:b/>
          <w:bCs/>
          <w:sz w:val="28"/>
          <w:szCs w:val="28"/>
          <w:lang w:val="uk-UA"/>
        </w:rPr>
      </w:pPr>
    </w:p>
    <w:p w14:paraId="08A81C6E" w14:textId="58E0A2C6" w:rsidR="005F5DC4" w:rsidRPr="005F5DC4" w:rsidRDefault="005F5DC4" w:rsidP="005F5DC4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5F5DC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Встановлюємо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для швидкості</w:t>
      </w:r>
    </w:p>
    <w:p w14:paraId="0A9B736F" w14:textId="77777777" w:rsidR="005F5DC4" w:rsidRPr="005F5DC4" w:rsidRDefault="005F5DC4" w:rsidP="005F5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</w:rPr>
        <w:t>max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</w:rPr>
        <w:t>datapoints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1000</w:t>
      </w:r>
    </w:p>
    <w:p w14:paraId="194739F5" w14:textId="77777777" w:rsidR="005F5DC4" w:rsidRDefault="005F5DC4" w:rsidP="005F5DC4">
      <w:pPr>
        <w:rPr>
          <w:b/>
          <w:bCs/>
          <w:sz w:val="28"/>
          <w:szCs w:val="28"/>
          <w:lang w:val="uk-UA"/>
        </w:rPr>
      </w:pPr>
    </w:p>
    <w:p w14:paraId="1047330E" w14:textId="1E2C601E" w:rsidR="005F5DC4" w:rsidRDefault="005F5DC4" w:rsidP="005F5DC4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Результат:</w:t>
      </w:r>
      <w:r>
        <w:rPr>
          <w:b/>
          <w:bCs/>
          <w:sz w:val="28"/>
          <w:szCs w:val="28"/>
          <w:lang w:val="uk-UA"/>
        </w:rPr>
        <w:br/>
      </w:r>
      <w:r>
        <w:rPr>
          <w:noProof/>
          <w:lang w:val="uk-UA" w:eastAsia="uk-UA"/>
        </w:rPr>
        <w:drawing>
          <wp:inline distT="0" distB="0" distL="0" distR="0" wp14:anchorId="2770124D" wp14:editId="117ADEAE">
            <wp:extent cx="1876190" cy="363809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17B4" w14:textId="2CA45829" w:rsidR="005F5DC4" w:rsidRPr="005F5DC4" w:rsidRDefault="005F5DC4" w:rsidP="005F5DC4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За результатами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тренування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видно,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що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найкраще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виконує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завдання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класифікації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модель з ядром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гаусового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типу (RBF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kernel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).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Це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підтверджується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найвищим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значенням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метрик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точності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,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відгукнування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,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точності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і F1-показника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серед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усіх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трьох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моделей.</w:t>
      </w:r>
    </w:p>
    <w:p w14:paraId="37D6ECD8" w14:textId="0AA144FB" w:rsidR="005F5DC4" w:rsidRPr="005F5DC4" w:rsidRDefault="005F5DC4" w:rsidP="005F5DC4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Модель з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поліноміальним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ядром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має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найнижчі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значення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метрик,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що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може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свідчити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про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недообчисленість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моделі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або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неадекватність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вибору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параметрів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.</w:t>
      </w:r>
    </w:p>
    <w:p w14:paraId="67E01358" w14:textId="5E411B32" w:rsidR="005F5DC4" w:rsidRDefault="005F5DC4" w:rsidP="005F5DC4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Отже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, на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основі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цих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результатів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можна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зробити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висновок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,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що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для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даного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завдання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класифікації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найбільш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ефективним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є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використання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SVM з </w:t>
      </w:r>
      <w:proofErr w:type="spellStart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>гаусовим</w:t>
      </w:r>
      <w:proofErr w:type="spellEnd"/>
      <w:r w:rsidRPr="005F5DC4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ядром.</w:t>
      </w:r>
    </w:p>
    <w:p w14:paraId="63E67CB3" w14:textId="77777777" w:rsidR="005F5DC4" w:rsidRDefault="005F5DC4" w:rsidP="005F5DC4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1C4AD44B" w14:textId="77777777" w:rsidR="005F5DC4" w:rsidRDefault="005F5DC4" w:rsidP="005F5DC4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</w:p>
    <w:p w14:paraId="7DBEFEFC" w14:textId="77777777" w:rsidR="005F5DC4" w:rsidRPr="005F5DC4" w:rsidRDefault="005F5DC4" w:rsidP="005F5DC4">
      <w:pPr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</w:p>
    <w:p w14:paraId="59340FDD" w14:textId="77777777" w:rsidR="00746E78" w:rsidRPr="00711B68" w:rsidRDefault="00746E78" w:rsidP="00746E78">
      <w:pPr>
        <w:ind w:firstLine="540"/>
        <w:jc w:val="center"/>
        <w:rPr>
          <w:sz w:val="28"/>
          <w:szCs w:val="28"/>
          <w:lang w:val="uk-UA"/>
        </w:rPr>
      </w:pPr>
      <w:r w:rsidRPr="00711B68">
        <w:rPr>
          <w:b/>
          <w:bCs/>
          <w:sz w:val="28"/>
          <w:szCs w:val="28"/>
          <w:lang w:val="uk-UA"/>
        </w:rPr>
        <w:lastRenderedPageBreak/>
        <w:t>Завдання 2.3. Порівняння якості класифікаторів на прикладі к</w:t>
      </w:r>
      <w:r w:rsidRPr="00711B68">
        <w:rPr>
          <w:b/>
          <w:sz w:val="28"/>
          <w:szCs w:val="28"/>
          <w:lang w:val="uk-UA"/>
        </w:rPr>
        <w:t>ласифікації сортів ірисів</w:t>
      </w:r>
    </w:p>
    <w:p w14:paraId="05FA02A1" w14:textId="77777777" w:rsidR="005F5DC4" w:rsidRPr="005F5DC4" w:rsidRDefault="005F5DC4" w:rsidP="005F5DC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from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sklearn.datasets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import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load_iris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load_iris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Ключі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iris_dataset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{}"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iris_dataset.keys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'DESCR'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193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] + 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..."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Назви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відповідей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 {}"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target_names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Назва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ознак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5F5DC4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{}"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feature_names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Тип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масиву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data: {}"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Форма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5F5DC4">
        <w:rPr>
          <w:rFonts w:ascii="Courier New" w:eastAsia="Times New Roman" w:hAnsi="Courier New" w:cs="Courier New"/>
          <w:color w:val="6AAB73"/>
          <w:sz w:val="20"/>
          <w:szCs w:val="20"/>
        </w:rPr>
        <w:t>масиву</w:t>
      </w:r>
      <w:proofErr w:type="spellEnd"/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data: {}"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].shape))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5F5DC4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5F5DC4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'data'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][:</w:t>
      </w:r>
      <w:r w:rsidRPr="005F5DC4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5</w:t>
      </w:r>
      <w:r w:rsidRPr="005F5DC4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</w:t>
      </w:r>
      <w:proofErr w:type="gramEnd"/>
    </w:p>
    <w:p w14:paraId="09B2E8FF" w14:textId="77777777" w:rsidR="00746E78" w:rsidRDefault="00746E78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</w:p>
    <w:p w14:paraId="3A17FF8C" w14:textId="14A9A723" w:rsidR="0042305C" w:rsidRDefault="0042305C" w:rsidP="0042305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2305C">
        <w:rPr>
          <w:rFonts w:ascii="Times New Roman" w:hAnsi="Times New Roman" w:cs="Times New Roman"/>
          <w:sz w:val="28"/>
          <w:szCs w:val="28"/>
          <w:lang w:val="uk-UA"/>
        </w:rPr>
        <w:t>Виведіть значення ознак для перших п'яти прикладів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B7DA56F" w14:textId="5B6E3885" w:rsidR="0042305C" w:rsidRDefault="0042305C" w:rsidP="00423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E7B301E" wp14:editId="6023A1C4">
            <wp:extent cx="4956810" cy="2898342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4163" cy="290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EC93" w14:textId="77777777" w:rsidR="0042305C" w:rsidRPr="0042305C" w:rsidRDefault="0042305C" w:rsidP="0042305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230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</w:rPr>
        <w:t>Тип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</w:t>
      </w:r>
      <w:proofErr w:type="spellStart"/>
      <w:r w:rsidRPr="0042305C">
        <w:rPr>
          <w:rFonts w:ascii="Courier New" w:eastAsia="Times New Roman" w:hAnsi="Courier New" w:cs="Courier New"/>
          <w:color w:val="6AAB73"/>
          <w:sz w:val="20"/>
          <w:szCs w:val="20"/>
        </w:rPr>
        <w:t>масиву</w:t>
      </w:r>
      <w:proofErr w:type="spellEnd"/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target: {}"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r w:rsidRPr="004230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type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'target'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])))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2305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proofErr w:type="spellStart"/>
      <w:r w:rsidRPr="0042305C">
        <w:rPr>
          <w:rFonts w:ascii="Courier New" w:eastAsia="Times New Roman" w:hAnsi="Courier New" w:cs="Courier New"/>
          <w:color w:val="6AAB73"/>
          <w:sz w:val="20"/>
          <w:szCs w:val="20"/>
        </w:rPr>
        <w:t>Відповіді</w:t>
      </w:r>
      <w:proofErr w:type="spellEnd"/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:</w:t>
      </w:r>
      <w:r w:rsidRPr="0042305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{}"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.format(</w:t>
      </w:r>
      <w:proofErr w:type="spellStart"/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iris_dataset</w:t>
      </w:r>
      <w:proofErr w:type="spellEnd"/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[</w:t>
      </w:r>
      <w:r w:rsidRPr="0042305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'target'</w:t>
      </w:r>
      <w:r w:rsidRPr="0042305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]))</w:t>
      </w:r>
    </w:p>
    <w:p w14:paraId="5201B392" w14:textId="77777777" w:rsidR="0042305C" w:rsidRPr="0042305C" w:rsidRDefault="0042305C" w:rsidP="004230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3EE5A92" w14:textId="4258D941" w:rsidR="0042305C" w:rsidRDefault="0042305C" w:rsidP="00423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5936E66" wp14:editId="63FF2C73">
            <wp:extent cx="6019048" cy="1485714"/>
            <wp:effectExtent l="0" t="0" r="1270" b="63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19048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6091" w14:textId="3363AC9B" w:rsidR="002517E0" w:rsidRPr="0042305C" w:rsidRDefault="002517E0" w:rsidP="0042305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Крок 1</w:t>
      </w:r>
    </w:p>
    <w:p w14:paraId="41C6AD0F" w14:textId="77777777" w:rsidR="002517E0" w:rsidRPr="002517E0" w:rsidRDefault="002517E0" w:rsidP="002517E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2517E0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# Завантаження </w:t>
      </w:r>
      <w:proofErr w:type="spellStart"/>
      <w:r w:rsidRPr="002517E0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датасету</w:t>
      </w:r>
      <w:proofErr w:type="spellEnd"/>
      <w:r w:rsidRPr="002517E0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https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://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raw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.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githubusercontent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.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com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/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jbrownlee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/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Datasets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/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master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/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iris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.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csv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br/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names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[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sepal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-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length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sepal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-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width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petal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-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length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petal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-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width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class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]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read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csv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url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2517E0">
        <w:rPr>
          <w:rFonts w:ascii="Courier New" w:eastAsia="Times New Roman" w:hAnsi="Courier New" w:cs="Courier New"/>
          <w:color w:val="AA4926"/>
          <w:sz w:val="20"/>
          <w:szCs w:val="20"/>
        </w:rPr>
        <w:t>names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names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2517E0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Аналіз даних</w:t>
      </w:r>
      <w:r w:rsidRPr="002517E0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2517E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shape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2517E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head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2517E0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20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2517E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describe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())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2517E0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groupby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2517E0">
        <w:rPr>
          <w:rFonts w:ascii="Courier New" w:eastAsia="Times New Roman" w:hAnsi="Courier New" w:cs="Courier New"/>
          <w:color w:val="6AAB73"/>
          <w:sz w:val="20"/>
          <w:szCs w:val="20"/>
        </w:rPr>
        <w:t>class</w:t>
      </w:r>
      <w:proofErr w:type="spellEnd"/>
      <w:r w:rsidRPr="002517E0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).</w:t>
      </w:r>
      <w:proofErr w:type="spellStart"/>
      <w:r w:rsidRPr="002517E0">
        <w:rPr>
          <w:rFonts w:ascii="Courier New" w:eastAsia="Times New Roman" w:hAnsi="Courier New" w:cs="Courier New"/>
          <w:color w:val="BCBEC4"/>
          <w:sz w:val="20"/>
          <w:szCs w:val="20"/>
        </w:rPr>
        <w:t>size</w:t>
      </w:r>
      <w:proofErr w:type="spellEnd"/>
      <w:r w:rsidRPr="002517E0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())</w:t>
      </w:r>
    </w:p>
    <w:p w14:paraId="6C0F637D" w14:textId="77777777" w:rsidR="0042305C" w:rsidRDefault="0042305C" w:rsidP="00746E78">
      <w:pPr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</w:p>
    <w:p w14:paraId="7DE9F462" w14:textId="25695EA4" w:rsidR="002517E0" w:rsidRDefault="002517E0" w:rsidP="002517E0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566073B9" wp14:editId="0357420B">
            <wp:extent cx="4486167" cy="6200775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9122" cy="62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7A68C" w14:textId="2831226B" w:rsidR="002517E0" w:rsidRDefault="002517E0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2517E0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Крок 2</w:t>
      </w:r>
    </w:p>
    <w:p w14:paraId="07959C29" w14:textId="77777777" w:rsidR="00F833D7" w:rsidRPr="00F833D7" w:rsidRDefault="00F833D7" w:rsidP="00F833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Діаграма розмаху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plot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kind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F833D7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F833D7">
        <w:rPr>
          <w:rFonts w:ascii="Courier New" w:eastAsia="Times New Roman" w:hAnsi="Courier New" w:cs="Courier New"/>
          <w:color w:val="6AAB73"/>
          <w:sz w:val="20"/>
          <w:szCs w:val="20"/>
        </w:rPr>
        <w:t>box</w:t>
      </w:r>
      <w:proofErr w:type="spellEnd"/>
      <w:r w:rsidRPr="00F833D7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subplots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proofErr w:type="spellStart"/>
      <w:r w:rsidRPr="00F833D7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layout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=(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2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,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2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proofErr w:type="spellStart"/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sharex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proofErr w:type="spellStart"/>
      <w:r w:rsidRPr="00F833D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sharey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proofErr w:type="spellStart"/>
      <w:r w:rsidRPr="00F833D7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pyplot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# Гістограма розподілу атрибутів </w:t>
      </w:r>
      <w:proofErr w:type="spellStart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датасета</w:t>
      </w:r>
      <w:proofErr w:type="spellEnd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hist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pyplot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#Матриця діаграм розсіювання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scatter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matrix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pyplot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</w:p>
    <w:p w14:paraId="00021873" w14:textId="77777777" w:rsidR="002517E0" w:rsidRDefault="002517E0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1948D37" w14:textId="43CCB7C0" w:rsidR="00F833D7" w:rsidRDefault="00F833D7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FB20F21" wp14:editId="2AE2621A">
            <wp:extent cx="3848100" cy="2980728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0226" cy="299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6D9B" w14:textId="24FDE28C" w:rsidR="00F833D7" w:rsidRDefault="00F833D7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AE8E0EA" wp14:editId="1964F833">
            <wp:extent cx="3857625" cy="3032502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4999" cy="303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9F2A" w14:textId="4E98E482" w:rsidR="00F833D7" w:rsidRDefault="00F833D7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A83314E" wp14:editId="5045CAF1">
            <wp:extent cx="3540290" cy="2685087"/>
            <wp:effectExtent l="0" t="0" r="3175" b="127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8234" cy="269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54AC" w14:textId="71293612" w:rsidR="00F833D7" w:rsidRPr="00BE78C5" w:rsidRDefault="00F833D7" w:rsidP="002517E0">
      <w:pPr>
        <w:jc w:val="center"/>
        <w:rPr>
          <w:sz w:val="28"/>
          <w:szCs w:val="28"/>
          <w:lang w:val="uk-UA"/>
        </w:rPr>
      </w:pPr>
      <w:r w:rsidRPr="00711B68">
        <w:rPr>
          <w:sz w:val="28"/>
          <w:szCs w:val="28"/>
          <w:lang w:val="uk-UA"/>
        </w:rPr>
        <w:t>КРОК 3</w:t>
      </w:r>
      <w:r w:rsidRPr="00BE78C5">
        <w:rPr>
          <w:sz w:val="28"/>
          <w:szCs w:val="28"/>
          <w:lang w:val="uk-UA"/>
        </w:rPr>
        <w:t>-4</w:t>
      </w:r>
    </w:p>
    <w:p w14:paraId="7A2B2989" w14:textId="77777777" w:rsidR="00F833D7" w:rsidRPr="00F833D7" w:rsidRDefault="00F833D7" w:rsidP="00F833D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# Розділення </w:t>
      </w:r>
      <w:proofErr w:type="spellStart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датасету</w:t>
      </w:r>
      <w:proofErr w:type="spellEnd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 на навчальну та контрольну вибірки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array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dataset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values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Вибір перших 4-х стовпців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array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[:,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0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: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]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Вибір 5-го стовпця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array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[:,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]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# </w:t>
      </w:r>
      <w:proofErr w:type="spellStart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Разделение</w:t>
      </w:r>
      <w:proofErr w:type="spellEnd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 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</w:rPr>
        <w:t>X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 и 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</w:rPr>
        <w:t>y</w:t>
      </w:r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 на </w:t>
      </w:r>
      <w:proofErr w:type="spellStart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обучающую</w:t>
      </w:r>
      <w:proofErr w:type="spellEnd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 и </w:t>
      </w:r>
      <w:proofErr w:type="spellStart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контрольную</w:t>
      </w:r>
      <w:proofErr w:type="spellEnd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 </w:t>
      </w:r>
      <w:proofErr w:type="spellStart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выборки</w:t>
      </w:r>
      <w:proofErr w:type="spellEnd"/>
      <w:r w:rsidRPr="00F833D7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validation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validation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test</w:t>
      </w:r>
      <w:proofErr w:type="spellEnd"/>
      <w:r w:rsidRPr="00F833D7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proofErr w:type="spellStart"/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0.20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random</w:t>
      </w:r>
      <w:proofErr w:type="spellEnd"/>
      <w:r w:rsidRPr="00F833D7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proofErr w:type="spellStart"/>
      <w:r w:rsidRPr="00F833D7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proofErr w:type="spellEnd"/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F833D7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1</w:t>
      </w:r>
      <w:r w:rsidRPr="00F833D7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</w:p>
    <w:p w14:paraId="3D1C3267" w14:textId="77777777" w:rsidR="004F2E3C" w:rsidRPr="004F2E3C" w:rsidRDefault="004F2E3C" w:rsidP="004F2E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Завантажуємо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алгоритми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моделі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 = []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'LR'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LogisticRegression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solver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liblinear</w:t>
      </w:r>
      <w:proofErr w:type="spellEnd"/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multi_class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ovr</w:t>
      </w:r>
      <w:proofErr w:type="spellEnd"/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'LDA'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LinearDiscriminantAnalysis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'KNN'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KNeighborsClassifier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'CART'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DecisionTreeClassifier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'NB'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GaussianNB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models.append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'SVM'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SVC(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'auto'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оцінюємо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модель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кожній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ітерації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results = []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names = []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name, model </w:t>
      </w:r>
      <w:r w:rsidRPr="004F2E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models: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kfold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StratifiedKFold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n_splits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10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1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shuffle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True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cross_val_score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(model,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cv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kfold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scoring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'accuracy'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results.append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names.append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(name)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4F2E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'%s: %f (%f)' 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% (name,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cv_results.mean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(),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cv_results.std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Порівняння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алгоритмів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pyplot.boxplot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(results, 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labels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=names)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lastRenderedPageBreak/>
        <w:t>pyplot.title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'Algorithm Comparison'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pyplot.show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</w:t>
      </w:r>
      <w:proofErr w:type="gramEnd"/>
    </w:p>
    <w:p w14:paraId="7B48FEB3" w14:textId="77777777" w:rsidR="00F833D7" w:rsidRDefault="00F833D7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DC67859" w14:textId="1CBF82CB" w:rsidR="004F2E3C" w:rsidRPr="004F2E3C" w:rsidRDefault="004F2E3C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A0962A9" wp14:editId="4638147F">
            <wp:extent cx="4276725" cy="330509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2806" cy="33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6028" w14:textId="77777777" w:rsidR="00F833D7" w:rsidRDefault="00F833D7" w:rsidP="002517E0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07731F6" w14:textId="57FE7ABB" w:rsidR="004F2E3C" w:rsidRDefault="004F2E3C" w:rsidP="002517E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Крок 5</w:t>
      </w:r>
    </w:p>
    <w:p w14:paraId="0AF11D15" w14:textId="77777777" w:rsidR="004F2E3C" w:rsidRPr="00711B68" w:rsidRDefault="004F2E3C" w:rsidP="004F2E3C">
      <w:pPr>
        <w:ind w:firstLine="540"/>
        <w:jc w:val="both"/>
        <w:rPr>
          <w:sz w:val="28"/>
          <w:szCs w:val="28"/>
          <w:lang w:val="uk-UA"/>
        </w:rPr>
      </w:pPr>
      <w:r w:rsidRPr="00711B68">
        <w:rPr>
          <w:sz w:val="28"/>
          <w:szCs w:val="28"/>
          <w:lang w:val="uk-UA"/>
        </w:rPr>
        <w:t xml:space="preserve">Частково ми </w:t>
      </w:r>
      <w:proofErr w:type="spellStart"/>
      <w:r w:rsidRPr="00711B68">
        <w:rPr>
          <w:sz w:val="28"/>
          <w:szCs w:val="28"/>
          <w:lang w:val="uk-UA"/>
        </w:rPr>
        <w:t>опробовували</w:t>
      </w:r>
      <w:proofErr w:type="spellEnd"/>
      <w:r w:rsidRPr="00711B68">
        <w:rPr>
          <w:sz w:val="28"/>
          <w:szCs w:val="28"/>
          <w:lang w:val="uk-UA"/>
        </w:rPr>
        <w:t xml:space="preserve"> цей крок у попередньому завданні, коли спробували міняти ядро алгоритму SVM.</w:t>
      </w:r>
    </w:p>
    <w:p w14:paraId="07C42BD8" w14:textId="12D21AC9" w:rsidR="004F2E3C" w:rsidRDefault="004F2E3C" w:rsidP="004F2E3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Крок 6-7</w:t>
      </w:r>
    </w:p>
    <w:p w14:paraId="387C7459" w14:textId="77777777" w:rsidR="004F2E3C" w:rsidRPr="004F2E3C" w:rsidRDefault="004F2E3C" w:rsidP="004F2E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Створюємо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прогноз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контрольній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вибірці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 = SVC(</w:t>
      </w:r>
      <w:r w:rsidRPr="004F2E3C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4F2E3C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'auto'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model.fit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predictions = 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model.predict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X_validation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Оцінюємо</w:t>
      </w:r>
      <w:proofErr w:type="spellEnd"/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</w:rPr>
        <w:t>прогноз</w:t>
      </w:r>
      <w:r w:rsidRPr="004F2E3C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Y_validation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predictions))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confusion_matrix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Y_validation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predictions))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4F2E3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Y_validation</w:t>
      </w:r>
      <w:proofErr w:type="spellEnd"/>
      <w:r w:rsidRPr="004F2E3C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, predictions))</w:t>
      </w:r>
    </w:p>
    <w:p w14:paraId="6F6905B4" w14:textId="77777777" w:rsidR="004F2E3C" w:rsidRPr="004F2E3C" w:rsidRDefault="004F2E3C" w:rsidP="004F2E3C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C308303" w14:textId="1A4B1484" w:rsidR="004F2E3C" w:rsidRDefault="004F2E3C" w:rsidP="004F2E3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D5ED2FC" wp14:editId="49D0EEE1">
            <wp:extent cx="4371429" cy="4019048"/>
            <wp:effectExtent l="0" t="0" r="0" b="63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71429" cy="4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A18" w14:textId="40CCF05C" w:rsidR="004F2E3C" w:rsidRPr="00342EF6" w:rsidRDefault="00342EF6" w:rsidP="00342EF6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Свій код:</w:t>
      </w:r>
    </w:p>
    <w:p w14:paraId="2EEFD382" w14:textId="77777777" w:rsidR="00342EF6" w:rsidRPr="00342EF6" w:rsidRDefault="00342EF6" w:rsidP="00342E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Створюємо прогноз на контрольній вибірці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SVC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gamma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auto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fit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predictions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validation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Оцінюємо прогноз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score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validation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predictions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confusion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matrix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validation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predictions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report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validation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predictions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Отримання нових даних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[[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5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2.9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1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0.2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]] 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Нові дані про ірис (довжина чашолистка, ширина чашолистка, довжина пелюстки, ширина пелюстки)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  <w:t># Застосування моделі для прогнозу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new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Виведення результату прогнозу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"Прогноз: {}"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format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prediction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</w:p>
    <w:p w14:paraId="3E899655" w14:textId="706FC819" w:rsidR="00342EF6" w:rsidRPr="00342EF6" w:rsidRDefault="00342EF6" w:rsidP="004F2E3C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B5C609F" wp14:editId="71F3643D">
            <wp:extent cx="4742857" cy="3228571"/>
            <wp:effectExtent l="0" t="0" r="63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3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44A10" w14:textId="77777777" w:rsidR="00746E78" w:rsidRDefault="00746E78" w:rsidP="00746E78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711B68">
        <w:rPr>
          <w:b/>
          <w:bCs/>
          <w:sz w:val="28"/>
          <w:szCs w:val="28"/>
          <w:lang w:val="uk-UA"/>
        </w:rPr>
        <w:t>Завдання 2.</w:t>
      </w:r>
      <w:r>
        <w:rPr>
          <w:b/>
          <w:bCs/>
          <w:sz w:val="28"/>
          <w:szCs w:val="28"/>
          <w:lang w:val="uk-UA"/>
        </w:rPr>
        <w:t>4</w:t>
      </w:r>
      <w:r w:rsidRPr="00711B68">
        <w:rPr>
          <w:b/>
          <w:bCs/>
          <w:sz w:val="28"/>
          <w:szCs w:val="28"/>
          <w:lang w:val="uk-UA"/>
        </w:rPr>
        <w:t xml:space="preserve">. Порівняння якості класифікаторів </w:t>
      </w:r>
      <w:r>
        <w:rPr>
          <w:b/>
          <w:bCs/>
          <w:sz w:val="28"/>
          <w:szCs w:val="28"/>
          <w:lang w:val="uk-UA"/>
        </w:rPr>
        <w:t>для набору даних завдання 2.1</w:t>
      </w:r>
    </w:p>
    <w:p w14:paraId="3C045234" w14:textId="77777777" w:rsidR="00342EF6" w:rsidRPr="00342EF6" w:rsidRDefault="00342EF6" w:rsidP="00342E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</w:pPr>
      <w:proofErr w:type="gramStart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Розділення</w:t>
      </w:r>
      <w:proofErr w:type="spellEnd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даних</w:t>
      </w:r>
      <w:proofErr w:type="spellEnd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на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навчальний</w:t>
      </w:r>
      <w:proofErr w:type="spellEnd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та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тестовий</w:t>
      </w:r>
      <w:proofErr w:type="spellEnd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набори</w:t>
      </w:r>
      <w:proofErr w:type="spellEnd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train_test_split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(X, Y, </w:t>
      </w:r>
      <w:proofErr w:type="spellStart"/>
      <w:r w:rsidRPr="00342EF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0.2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42EF6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=</w:t>
      </w:r>
      <w:r w:rsidRPr="00342EF6">
        <w:rPr>
          <w:rFonts w:ascii="Courier New" w:eastAsia="Times New Roman" w:hAnsi="Courier New" w:cs="Courier New"/>
          <w:color w:val="2AACB8"/>
          <w:sz w:val="20"/>
          <w:szCs w:val="20"/>
          <w:lang w:val="en-US"/>
        </w:rPr>
        <w:t>42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models = {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'Logistic Regression'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LogisticRegression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'Linear Discriminant</w:t>
      </w:r>
      <w:bookmarkStart w:id="0" w:name="_GoBack"/>
      <w:bookmarkEnd w:id="0"/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 Analysis'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LinearDiscriminantAnalysis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'K-Nearest Neighbors'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KNeighborsClassifier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'Decision Tree'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DecisionTreeClassifier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'Naive Bayes'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: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GaussianNB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(),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'Support Vector Machine'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: SVC()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>}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# </w:t>
      </w:r>
      <w:proofErr w:type="spellStart"/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Показники</w:t>
      </w:r>
      <w:proofErr w:type="spellEnd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якості</w:t>
      </w:r>
      <w:proofErr w:type="spellEnd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класифікації</w:t>
      </w:r>
      <w:proofErr w:type="spellEnd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для</w:t>
      </w:r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кожної</w:t>
      </w:r>
      <w:proofErr w:type="spellEnd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t xml:space="preserve"> </w:t>
      </w:r>
      <w:proofErr w:type="spellStart"/>
      <w:r w:rsidRPr="00342EF6">
        <w:rPr>
          <w:rFonts w:ascii="Courier New" w:eastAsia="Times New Roman" w:hAnsi="Courier New" w:cs="Courier New"/>
          <w:color w:val="7A7E85"/>
          <w:sz w:val="20"/>
          <w:szCs w:val="20"/>
        </w:rPr>
        <w:t>моделі</w:t>
      </w:r>
      <w:proofErr w:type="spellEnd"/>
      <w:r w:rsidRPr="00342EF6">
        <w:rPr>
          <w:rFonts w:ascii="Courier New" w:eastAsia="Times New Roman" w:hAnsi="Courier New" w:cs="Courier New"/>
          <w:color w:val="7A7E85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for 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name, model 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models.items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():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model.fit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X_train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Y_train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model.predict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X_test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accuracy =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accuracy_score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report =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classification_report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matrix =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confusion_matrix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Y_test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 xml:space="preserve">, </w:t>
      </w:r>
      <w:proofErr w:type="spellStart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Y_pred</w:t>
      </w:r>
      <w:proofErr w:type="spellEnd"/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f"Model</w:t>
      </w:r>
      <w:proofErr w:type="spellEnd"/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name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proofErr w:type="spellStart"/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f"Accuracy</w:t>
      </w:r>
      <w:proofErr w:type="spellEnd"/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 xml:space="preserve">: 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{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accuracy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}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"Confusion Matrix:"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(matrix)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"Classification Report:"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(report)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342EF6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(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42EF6">
        <w:rPr>
          <w:rFonts w:ascii="Courier New" w:eastAsia="Times New Roman" w:hAnsi="Courier New" w:cs="Courier New"/>
          <w:color w:val="CF8E6D"/>
          <w:sz w:val="20"/>
          <w:szCs w:val="20"/>
          <w:lang w:val="en-US"/>
        </w:rPr>
        <w:t>\n</w:t>
      </w:r>
      <w:r w:rsidRPr="00342EF6">
        <w:rPr>
          <w:rFonts w:ascii="Courier New" w:eastAsia="Times New Roman" w:hAnsi="Courier New" w:cs="Courier New"/>
          <w:color w:val="6AAB73"/>
          <w:sz w:val="20"/>
          <w:szCs w:val="20"/>
          <w:lang w:val="en-US"/>
        </w:rPr>
        <w:t>"</w:t>
      </w:r>
      <w:r w:rsidRPr="00342EF6">
        <w:rPr>
          <w:rFonts w:ascii="Courier New" w:eastAsia="Times New Roman" w:hAnsi="Courier New" w:cs="Courier New"/>
          <w:color w:val="BCBEC4"/>
          <w:sz w:val="20"/>
          <w:szCs w:val="20"/>
          <w:lang w:val="en-US"/>
        </w:rPr>
        <w:t>)</w:t>
      </w:r>
      <w:proofErr w:type="gramEnd"/>
    </w:p>
    <w:p w14:paraId="471BE174" w14:textId="77777777" w:rsidR="00342EF6" w:rsidRDefault="00342EF6" w:rsidP="00746E78">
      <w:pPr>
        <w:ind w:firstLine="540"/>
        <w:jc w:val="center"/>
        <w:rPr>
          <w:sz w:val="28"/>
          <w:szCs w:val="28"/>
          <w:lang w:val="en-US"/>
        </w:rPr>
      </w:pPr>
    </w:p>
    <w:p w14:paraId="675D4A54" w14:textId="4F990F23" w:rsidR="000B05DF" w:rsidRPr="00BE78C5" w:rsidRDefault="000B05DF" w:rsidP="000B05DF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0B05DF">
        <w:rPr>
          <w:rFonts w:ascii="Times New Roman" w:hAnsi="Times New Roman" w:cs="Times New Roman"/>
          <w:sz w:val="28"/>
        </w:rPr>
        <w:lastRenderedPageBreak/>
        <w:t>Результати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r w:rsidRPr="000B05DF">
        <w:rPr>
          <w:rFonts w:ascii="Times New Roman" w:hAnsi="Times New Roman" w:cs="Times New Roman"/>
          <w:sz w:val="28"/>
        </w:rPr>
        <w:t>та</w:t>
      </w:r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порівняємо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0B05DF">
        <w:rPr>
          <w:rFonts w:ascii="Times New Roman" w:hAnsi="Times New Roman" w:cs="Times New Roman"/>
          <w:sz w:val="28"/>
        </w:rPr>
        <w:t>р</w:t>
      </w:r>
      <w:proofErr w:type="gramEnd"/>
      <w:r w:rsidRPr="000B05DF">
        <w:rPr>
          <w:rFonts w:ascii="Times New Roman" w:hAnsi="Times New Roman" w:cs="Times New Roman"/>
          <w:sz w:val="28"/>
        </w:rPr>
        <w:t>ізні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алгоритми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класифікації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r w:rsidRPr="000B05DF">
        <w:rPr>
          <w:rFonts w:ascii="Times New Roman" w:hAnsi="Times New Roman" w:cs="Times New Roman"/>
          <w:sz w:val="28"/>
        </w:rPr>
        <w:t>для</w:t>
      </w:r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r w:rsidRPr="000B05DF">
        <w:rPr>
          <w:rFonts w:ascii="Times New Roman" w:hAnsi="Times New Roman" w:cs="Times New Roman"/>
          <w:sz w:val="28"/>
        </w:rPr>
        <w:t>набору</w:t>
      </w:r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даних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r w:rsidRPr="000B05DF">
        <w:rPr>
          <w:rFonts w:ascii="Times New Roman" w:hAnsi="Times New Roman" w:cs="Times New Roman"/>
          <w:sz w:val="28"/>
        </w:rPr>
        <w:t>з</w:t>
      </w:r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r w:rsidRPr="000B05DF">
        <w:rPr>
          <w:rFonts w:ascii="Times New Roman" w:hAnsi="Times New Roman" w:cs="Times New Roman"/>
          <w:sz w:val="28"/>
        </w:rPr>
        <w:t>файлу</w:t>
      </w:r>
      <w:r w:rsidRPr="00BE78C5">
        <w:rPr>
          <w:rFonts w:ascii="Times New Roman" w:hAnsi="Times New Roman" w:cs="Times New Roman"/>
          <w:sz w:val="28"/>
          <w:lang w:val="en-US"/>
        </w:rPr>
        <w:t xml:space="preserve"> income_data.txt.</w:t>
      </w:r>
    </w:p>
    <w:p w14:paraId="00F974C0" w14:textId="7493EED8" w:rsidR="000B05DF" w:rsidRPr="00BE78C5" w:rsidRDefault="000B05DF" w:rsidP="000B05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1 </w:t>
      </w:r>
      <w:proofErr w:type="spellStart"/>
      <w:r w:rsidRPr="000B05DF">
        <w:rPr>
          <w:rFonts w:ascii="Times New Roman" w:hAnsi="Times New Roman" w:cs="Times New Roman"/>
          <w:sz w:val="28"/>
        </w:rPr>
        <w:t>Логістична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регресія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(LR)</w:t>
      </w:r>
    </w:p>
    <w:p w14:paraId="7D00A35E" w14:textId="732D38B2" w:rsidR="000B05DF" w:rsidRPr="00BE78C5" w:rsidRDefault="000B05DF" w:rsidP="000B05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2 </w:t>
      </w:r>
      <w:proofErr w:type="spellStart"/>
      <w:r w:rsidRPr="000B05DF">
        <w:rPr>
          <w:rFonts w:ascii="Times New Roman" w:hAnsi="Times New Roman" w:cs="Times New Roman"/>
          <w:sz w:val="28"/>
        </w:rPr>
        <w:t>Лінійний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дискримінантний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аналіз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(LDA)</w:t>
      </w:r>
    </w:p>
    <w:p w14:paraId="1C884124" w14:textId="04680A28" w:rsidR="000B05DF" w:rsidRPr="00BE78C5" w:rsidRDefault="000B05DF" w:rsidP="000B05DF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uk-UA"/>
        </w:rPr>
        <w:t xml:space="preserve">3 </w:t>
      </w:r>
      <w:r w:rsidRPr="000B05DF">
        <w:rPr>
          <w:rFonts w:ascii="Times New Roman" w:hAnsi="Times New Roman" w:cs="Times New Roman"/>
          <w:sz w:val="28"/>
        </w:rPr>
        <w:t>Метод</w:t>
      </w:r>
      <w:r w:rsidRPr="00BE78C5">
        <w:rPr>
          <w:rFonts w:ascii="Times New Roman" w:hAnsi="Times New Roman" w:cs="Times New Roman"/>
          <w:sz w:val="28"/>
          <w:lang w:val="en-US"/>
        </w:rPr>
        <w:t xml:space="preserve"> k-</w:t>
      </w:r>
      <w:proofErr w:type="spellStart"/>
      <w:r w:rsidRPr="000B05DF">
        <w:rPr>
          <w:rFonts w:ascii="Times New Roman" w:hAnsi="Times New Roman" w:cs="Times New Roman"/>
          <w:sz w:val="28"/>
        </w:rPr>
        <w:t>найближчих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сусідів</w:t>
      </w:r>
      <w:proofErr w:type="spellEnd"/>
      <w:r w:rsidRPr="00BE78C5">
        <w:rPr>
          <w:rFonts w:ascii="Times New Roman" w:hAnsi="Times New Roman" w:cs="Times New Roman"/>
          <w:sz w:val="28"/>
          <w:lang w:val="en-US"/>
        </w:rPr>
        <w:t xml:space="preserve"> (KNN)</w:t>
      </w:r>
    </w:p>
    <w:p w14:paraId="3237C7FD" w14:textId="4EDAC2C9" w:rsidR="000B05DF" w:rsidRPr="000B05DF" w:rsidRDefault="000B05DF" w:rsidP="000B0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4 </w:t>
      </w:r>
      <w:proofErr w:type="spellStart"/>
      <w:r w:rsidRPr="000B05DF">
        <w:rPr>
          <w:rFonts w:ascii="Times New Roman" w:hAnsi="Times New Roman" w:cs="Times New Roman"/>
          <w:sz w:val="28"/>
        </w:rPr>
        <w:t>Класифікація</w:t>
      </w:r>
      <w:proofErr w:type="spellEnd"/>
      <w:r w:rsidRPr="000B05DF">
        <w:rPr>
          <w:rFonts w:ascii="Times New Roman" w:hAnsi="Times New Roman" w:cs="Times New Roman"/>
          <w:sz w:val="28"/>
        </w:rPr>
        <w:t xml:space="preserve"> та </w:t>
      </w:r>
      <w:proofErr w:type="spellStart"/>
      <w:r w:rsidRPr="000B05DF">
        <w:rPr>
          <w:rFonts w:ascii="Times New Roman" w:hAnsi="Times New Roman" w:cs="Times New Roman"/>
          <w:sz w:val="28"/>
        </w:rPr>
        <w:t>регресія</w:t>
      </w:r>
      <w:proofErr w:type="spellEnd"/>
      <w:r w:rsidRPr="000B05DF">
        <w:rPr>
          <w:rFonts w:ascii="Times New Roman" w:hAnsi="Times New Roman" w:cs="Times New Roman"/>
          <w:sz w:val="28"/>
        </w:rPr>
        <w:t xml:space="preserve"> за </w:t>
      </w:r>
      <w:proofErr w:type="spellStart"/>
      <w:r w:rsidRPr="000B05DF">
        <w:rPr>
          <w:rFonts w:ascii="Times New Roman" w:hAnsi="Times New Roman" w:cs="Times New Roman"/>
          <w:sz w:val="28"/>
        </w:rPr>
        <w:t>допомогою</w:t>
      </w:r>
      <w:proofErr w:type="spellEnd"/>
      <w:r w:rsidRPr="000B05DF">
        <w:rPr>
          <w:rFonts w:ascii="Times New Roman" w:hAnsi="Times New Roman" w:cs="Times New Roman"/>
          <w:sz w:val="28"/>
        </w:rPr>
        <w:t xml:space="preserve"> дерев (CART)</w:t>
      </w:r>
    </w:p>
    <w:p w14:paraId="20FFFA72" w14:textId="3EF6446F" w:rsidR="000B05DF" w:rsidRPr="000B05DF" w:rsidRDefault="000B05DF" w:rsidP="000B0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5 </w:t>
      </w:r>
      <w:proofErr w:type="spellStart"/>
      <w:r w:rsidRPr="000B05DF">
        <w:rPr>
          <w:rFonts w:ascii="Times New Roman" w:hAnsi="Times New Roman" w:cs="Times New Roman"/>
          <w:sz w:val="28"/>
        </w:rPr>
        <w:t>Наївний</w:t>
      </w:r>
      <w:proofErr w:type="spellEnd"/>
      <w:r w:rsidRPr="000B05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баєсовський</w:t>
      </w:r>
      <w:proofErr w:type="spellEnd"/>
      <w:r w:rsidRPr="000B05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класифікатор</w:t>
      </w:r>
      <w:proofErr w:type="spellEnd"/>
      <w:r w:rsidRPr="000B05DF">
        <w:rPr>
          <w:rFonts w:ascii="Times New Roman" w:hAnsi="Times New Roman" w:cs="Times New Roman"/>
          <w:sz w:val="28"/>
        </w:rPr>
        <w:t xml:space="preserve"> (NB)</w:t>
      </w:r>
    </w:p>
    <w:p w14:paraId="7818F77F" w14:textId="6A3ECB01" w:rsidR="000B05DF" w:rsidRPr="000B05DF" w:rsidRDefault="000B05DF" w:rsidP="000B05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6 </w:t>
      </w:r>
      <w:r w:rsidRPr="000B05DF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0B05DF">
        <w:rPr>
          <w:rFonts w:ascii="Times New Roman" w:hAnsi="Times New Roman" w:cs="Times New Roman"/>
          <w:sz w:val="28"/>
        </w:rPr>
        <w:t>опорних</w:t>
      </w:r>
      <w:proofErr w:type="spellEnd"/>
      <w:r w:rsidRPr="000B05D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B05DF">
        <w:rPr>
          <w:rFonts w:ascii="Times New Roman" w:hAnsi="Times New Roman" w:cs="Times New Roman"/>
          <w:sz w:val="28"/>
        </w:rPr>
        <w:t>векторів</w:t>
      </w:r>
      <w:proofErr w:type="spellEnd"/>
      <w:r w:rsidRPr="000B05DF">
        <w:rPr>
          <w:rFonts w:ascii="Times New Roman" w:hAnsi="Times New Roman" w:cs="Times New Roman"/>
          <w:sz w:val="28"/>
        </w:rPr>
        <w:t xml:space="preserve"> (SVM)</w:t>
      </w:r>
    </w:p>
    <w:p w14:paraId="3D5189EC" w14:textId="242B07A0" w:rsidR="00746E78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1D05BAB" wp14:editId="6A5DE072">
            <wp:extent cx="3495675" cy="2684316"/>
            <wp:effectExtent l="0" t="0" r="0" b="190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0233" cy="27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449E" w14:textId="07C6120D" w:rsidR="00342EF6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4AF2C27" wp14:editId="6C9E0960">
            <wp:extent cx="3475784" cy="2625326"/>
            <wp:effectExtent l="0" t="0" r="0" b="381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83326" cy="263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B5D2" w14:textId="62993CC0" w:rsidR="00342EF6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BBC8AC3" wp14:editId="7B241BB9">
            <wp:extent cx="4457143" cy="3342857"/>
            <wp:effectExtent l="0" t="0" r="63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93F3" w14:textId="4E374A99" w:rsidR="00342EF6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A35A5E6" wp14:editId="372A4BFC">
            <wp:extent cx="4428571" cy="3419048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DCF" w14:textId="1A4551F7" w:rsidR="00342EF6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06620FB" wp14:editId="22F5949B">
            <wp:extent cx="4038600" cy="3123874"/>
            <wp:effectExtent l="0" t="0" r="0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3457" cy="313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95244" w14:textId="35D6840A" w:rsidR="00342EF6" w:rsidRDefault="00342EF6" w:rsidP="00746E78">
      <w:pPr>
        <w:rPr>
          <w:rFonts w:ascii="Times New Roman" w:hAnsi="Times New Roman" w:cs="Times New Roman"/>
          <w:b/>
          <w:bCs/>
          <w:sz w:val="36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01943FC4" wp14:editId="351E8F40">
            <wp:extent cx="4057650" cy="3138610"/>
            <wp:effectExtent l="0" t="0" r="0" b="508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0694" cy="314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771E" w14:textId="01572044" w:rsidR="000B05DF" w:rsidRPr="000B05DF" w:rsidRDefault="000B05DF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Всі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шість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моделей показали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точність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100% на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даному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наборі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даних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.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Це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може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бути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наслідком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кількості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даних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та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їх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якості</w:t>
      </w:r>
      <w:proofErr w:type="spellEnd"/>
    </w:p>
    <w:p w14:paraId="067D83BC" w14:textId="64F2D91A" w:rsidR="000B05DF" w:rsidRPr="000B05DF" w:rsidRDefault="000B05DF" w:rsidP="00746E78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  <w:lang w:val="uk-UA"/>
        </w:rPr>
        <w:t>Л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огістична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регресія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та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лінійний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дискримінантний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аналіз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можуть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бути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більш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зручними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випадками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, коли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важлива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інтерпретованість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результатів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. З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іншого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боку, метод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опорних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векторів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може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бути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кращим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вибором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, коли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важлива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максимальна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точність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класифікації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.</w:t>
      </w:r>
    </w:p>
    <w:p w14:paraId="537FABF6" w14:textId="0F035219" w:rsidR="000B05DF" w:rsidRPr="000B05DF" w:rsidRDefault="000B05DF" w:rsidP="00746E78">
      <w:pPr>
        <w:rPr>
          <w:rFonts w:ascii="Times New Roman" w:hAnsi="Times New Roman" w:cs="Times New Roman"/>
          <w:b/>
          <w:bCs/>
          <w:sz w:val="44"/>
          <w:szCs w:val="28"/>
        </w:rPr>
      </w:pP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Також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важливо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врахувати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можливість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переобучення</w:t>
      </w:r>
      <w:proofErr w:type="spellEnd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</w:t>
      </w:r>
      <w:proofErr w:type="spellStart"/>
      <w:r w:rsidRPr="000B05DF">
        <w:rPr>
          <w:rFonts w:ascii="Times New Roman" w:hAnsi="Times New Roman" w:cs="Times New Roman"/>
          <w:color w:val="0D0D0D"/>
          <w:sz w:val="28"/>
          <w:shd w:val="clear" w:color="auto" w:fill="FFFFFF"/>
        </w:rPr>
        <w:t>моделі</w:t>
      </w:r>
      <w:proofErr w:type="spellEnd"/>
    </w:p>
    <w:p w14:paraId="18550C2E" w14:textId="77777777" w:rsidR="00746E78" w:rsidRPr="00916D71" w:rsidRDefault="00746E78" w:rsidP="00746E78">
      <w:pPr>
        <w:ind w:firstLine="540"/>
        <w:jc w:val="center"/>
        <w:rPr>
          <w:b/>
          <w:bCs/>
          <w:sz w:val="28"/>
          <w:szCs w:val="28"/>
          <w:lang w:val="uk-UA"/>
        </w:rPr>
      </w:pPr>
      <w:r w:rsidRPr="00711B68">
        <w:rPr>
          <w:b/>
          <w:bCs/>
          <w:sz w:val="28"/>
          <w:szCs w:val="28"/>
          <w:lang w:val="uk-UA"/>
        </w:rPr>
        <w:lastRenderedPageBreak/>
        <w:t>Завдання 2.</w:t>
      </w:r>
      <w:r>
        <w:rPr>
          <w:b/>
          <w:bCs/>
          <w:sz w:val="28"/>
          <w:szCs w:val="28"/>
          <w:lang w:val="uk-UA"/>
        </w:rPr>
        <w:t>5</w:t>
      </w:r>
      <w:r w:rsidRPr="00711B68">
        <w:rPr>
          <w:b/>
          <w:bCs/>
          <w:sz w:val="28"/>
          <w:szCs w:val="28"/>
          <w:lang w:val="uk-UA"/>
        </w:rPr>
        <w:t xml:space="preserve">. </w:t>
      </w:r>
      <w:r>
        <w:rPr>
          <w:b/>
          <w:bCs/>
          <w:sz w:val="28"/>
          <w:szCs w:val="28"/>
          <w:lang w:val="uk-UA"/>
        </w:rPr>
        <w:t>К</w:t>
      </w:r>
      <w:r w:rsidRPr="00711B68">
        <w:rPr>
          <w:b/>
          <w:bCs/>
          <w:sz w:val="28"/>
          <w:szCs w:val="28"/>
          <w:lang w:val="uk-UA"/>
        </w:rPr>
        <w:t>ласифік</w:t>
      </w:r>
      <w:r>
        <w:rPr>
          <w:b/>
          <w:bCs/>
          <w:sz w:val="28"/>
          <w:szCs w:val="28"/>
          <w:lang w:val="uk-UA"/>
        </w:rPr>
        <w:t xml:space="preserve">ація даних </w:t>
      </w:r>
      <w:r w:rsidRPr="00916D71">
        <w:rPr>
          <w:b/>
          <w:bCs/>
          <w:sz w:val="28"/>
          <w:szCs w:val="28"/>
          <w:lang w:val="uk-UA"/>
        </w:rPr>
        <w:t xml:space="preserve">лінійним класифікатором </w:t>
      </w:r>
      <w:proofErr w:type="spellStart"/>
      <w:r w:rsidRPr="00916D71">
        <w:rPr>
          <w:b/>
          <w:bCs/>
          <w:sz w:val="28"/>
          <w:szCs w:val="28"/>
          <w:lang w:val="uk-UA"/>
        </w:rPr>
        <w:t>Ridge</w:t>
      </w:r>
      <w:proofErr w:type="spellEnd"/>
    </w:p>
    <w:p w14:paraId="11C0FDDB" w14:textId="63FCA390" w:rsidR="00746E78" w:rsidRDefault="00ED12F6" w:rsidP="00746E78">
      <w:pPr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498A979" wp14:editId="654C3C85">
            <wp:extent cx="6304068" cy="2257425"/>
            <wp:effectExtent l="0" t="0" r="190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233" t="16664" r="38766" b="47052"/>
                    <a:stretch/>
                  </pic:blipFill>
                  <pic:spPr bwMode="auto">
                    <a:xfrm>
                      <a:off x="0" y="0"/>
                      <a:ext cx="6312805" cy="2260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84855A" w14:textId="77777777" w:rsidR="00ED12F6" w:rsidRPr="00ED12F6" w:rsidRDefault="00ED12F6" w:rsidP="00ED12F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</w:pP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numpy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datasets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load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iris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linear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model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RidgeClassifier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model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selection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seaborn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sns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matplotlib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pyplot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as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io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BytesIO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from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sklearn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import</w:t>
      </w:r>
      <w:proofErr w:type="spellEnd"/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confusion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matrix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Завантаження даних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iris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load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iris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iris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data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iris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target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Розбиття даних на тренувальну та тестову вибірки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split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size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0.3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random</w:t>
      </w:r>
      <w:proofErr w:type="spellEnd"/>
      <w:r w:rsidRPr="00ED12F6">
        <w:rPr>
          <w:rFonts w:ascii="Courier New" w:eastAsia="Times New Roman" w:hAnsi="Courier New" w:cs="Courier New"/>
          <w:color w:val="AA4926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state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0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# Ініціалізація та тренування моделі </w:t>
      </w:r>
      <w:proofErr w:type="spellStart"/>
      <w:r w:rsidRPr="00ED12F6">
        <w:rPr>
          <w:rFonts w:ascii="Courier New" w:eastAsia="Times New Roman" w:hAnsi="Courier New" w:cs="Courier New"/>
          <w:color w:val="7A7E85"/>
          <w:sz w:val="20"/>
          <w:szCs w:val="20"/>
        </w:rPr>
        <w:t>RidgeClassifier</w:t>
      </w:r>
      <w:proofErr w:type="spellEnd"/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clf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RidgeClassifier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tol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1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</w:rPr>
        <w:t>e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-2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solver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sag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clf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fit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train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Прогнозування на тестовій вибірці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clf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predict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Розрахунок показників якості класифікації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Accuracy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accuracy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Precision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precision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average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weighted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Recall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recall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average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weighted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F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1 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Score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1_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average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weighted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Cohen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Kappa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Score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cohen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kappa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score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Matthews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Corrcoef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np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round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matthews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corrcoef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),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4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>\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t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>\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t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Classification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Report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: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  <w:lang w:val="uk-UA"/>
        </w:rPr>
        <w:t>\</w:t>
      </w:r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n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metrics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classification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report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lastRenderedPageBreak/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Створення матриці плутанини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confusion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matrix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test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_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pred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># Візуалізація матриці плутанини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sns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set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figure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figsize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=(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8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r w:rsidRPr="00ED12F6">
        <w:rPr>
          <w:rFonts w:ascii="Courier New" w:eastAsia="Times New Roman" w:hAnsi="Courier New" w:cs="Courier New"/>
          <w:color w:val="2AACB8"/>
          <w:sz w:val="20"/>
          <w:szCs w:val="20"/>
          <w:lang w:val="uk-UA"/>
        </w:rPr>
        <w:t>6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sns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heatmap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mat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square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annot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fmt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d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cbar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proofErr w:type="spellStart"/>
      <w:r w:rsidRPr="00ED12F6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xlabel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True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label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ylabel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Predicted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label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title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Confusion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 xml:space="preserve"> 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Matrix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'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savefig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Confusion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jpg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t xml:space="preserve"># Збереження матриці плутанини у форматі 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</w:rPr>
        <w:t>SVG</w:t>
      </w:r>
      <w:r w:rsidRPr="00ED12F6">
        <w:rPr>
          <w:rFonts w:ascii="Courier New" w:eastAsia="Times New Roman" w:hAnsi="Courier New" w:cs="Courier New"/>
          <w:color w:val="7A7E85"/>
          <w:sz w:val="20"/>
          <w:szCs w:val="20"/>
          <w:lang w:val="uk-UA"/>
        </w:rPr>
        <w:br/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 = 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BytesIO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savefig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f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 xml:space="preserve">, </w:t>
      </w:r>
      <w:proofErr w:type="spellStart"/>
      <w:r w:rsidRPr="00ED12F6">
        <w:rPr>
          <w:rFonts w:ascii="Courier New" w:eastAsia="Times New Roman" w:hAnsi="Courier New" w:cs="Courier New"/>
          <w:color w:val="AA4926"/>
          <w:sz w:val="20"/>
          <w:szCs w:val="20"/>
        </w:rPr>
        <w:t>format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=</w:t>
      </w:r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proofErr w:type="spellStart"/>
      <w:r w:rsidRPr="00ED12F6">
        <w:rPr>
          <w:rFonts w:ascii="Courier New" w:eastAsia="Times New Roman" w:hAnsi="Courier New" w:cs="Courier New"/>
          <w:color w:val="6AAB73"/>
          <w:sz w:val="20"/>
          <w:szCs w:val="20"/>
        </w:rPr>
        <w:t>svg</w:t>
      </w:r>
      <w:proofErr w:type="spellEnd"/>
      <w:r w:rsidRPr="00ED12F6">
        <w:rPr>
          <w:rFonts w:ascii="Courier New" w:eastAsia="Times New Roman" w:hAnsi="Courier New" w:cs="Courier New"/>
          <w:color w:val="6AAB73"/>
          <w:sz w:val="20"/>
          <w:szCs w:val="20"/>
          <w:lang w:val="uk-UA"/>
        </w:rPr>
        <w:t>"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)</w:t>
      </w:r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br/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plt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.</w:t>
      </w:r>
      <w:proofErr w:type="spellStart"/>
      <w:r w:rsidRPr="00ED12F6">
        <w:rPr>
          <w:rFonts w:ascii="Courier New" w:eastAsia="Times New Roman" w:hAnsi="Courier New" w:cs="Courier New"/>
          <w:color w:val="BCBEC4"/>
          <w:sz w:val="20"/>
          <w:szCs w:val="20"/>
        </w:rPr>
        <w:t>show</w:t>
      </w:r>
      <w:proofErr w:type="spellEnd"/>
      <w:r w:rsidRPr="00ED12F6">
        <w:rPr>
          <w:rFonts w:ascii="Courier New" w:eastAsia="Times New Roman" w:hAnsi="Courier New" w:cs="Courier New"/>
          <w:color w:val="BCBEC4"/>
          <w:sz w:val="20"/>
          <w:szCs w:val="20"/>
          <w:lang w:val="uk-UA"/>
        </w:rPr>
        <w:t>()</w:t>
      </w:r>
    </w:p>
    <w:p w14:paraId="23F39959" w14:textId="77777777" w:rsidR="00ED12F6" w:rsidRPr="00BE78C5" w:rsidRDefault="00ED12F6" w:rsidP="00AC3273">
      <w:pPr>
        <w:rPr>
          <w:rFonts w:ascii="Times New Roman" w:hAnsi="Times New Roman" w:cs="Times New Roman"/>
          <w:sz w:val="28"/>
          <w:lang w:val="uk-UA"/>
        </w:rPr>
      </w:pPr>
    </w:p>
    <w:p w14:paraId="3A5E7D1B" w14:textId="58077DF2" w:rsidR="00AC3273" w:rsidRPr="00AC3273" w:rsidRDefault="00AC3273" w:rsidP="00AC3273">
      <w:pPr>
        <w:jc w:val="center"/>
        <w:rPr>
          <w:rFonts w:ascii="Times New Roman" w:hAnsi="Times New Roman" w:cs="Times New Roman"/>
          <w:sz w:val="28"/>
        </w:rPr>
      </w:pPr>
      <w:proofErr w:type="spellStart"/>
      <w:r w:rsidRPr="00AC3273">
        <w:rPr>
          <w:rFonts w:ascii="Times New Roman" w:hAnsi="Times New Roman" w:cs="Times New Roman"/>
          <w:sz w:val="28"/>
        </w:rPr>
        <w:t>Матриця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плутанини</w:t>
      </w:r>
      <w:proofErr w:type="spellEnd"/>
    </w:p>
    <w:p w14:paraId="38BAB86C" w14:textId="44419235" w:rsidR="00ED12F6" w:rsidRDefault="00ED12F6" w:rsidP="00ED12F6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292DCE3" wp14:editId="63FF0E9D">
            <wp:extent cx="4164431" cy="4037330"/>
            <wp:effectExtent l="0" t="0" r="7620" b="127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9901" cy="40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9824" w14:textId="59240322" w:rsidR="00ED12F6" w:rsidRPr="00746E78" w:rsidRDefault="00ED12F6" w:rsidP="00ED12F6">
      <w:pPr>
        <w:jc w:val="center"/>
        <w:rPr>
          <w:rFonts w:ascii="Times New Roman" w:hAnsi="Times New Roman" w:cs="Times New Roman"/>
          <w:b/>
          <w:bCs/>
          <w:sz w:val="36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5990B70" wp14:editId="6B58AA97">
            <wp:extent cx="4180952" cy="340000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2E75C" w14:textId="77777777" w:rsidR="00AC3273" w:rsidRPr="00BE78C5" w:rsidRDefault="00AC3273" w:rsidP="00AC3273">
      <w:pPr>
        <w:rPr>
          <w:rFonts w:ascii="Times New Roman" w:hAnsi="Times New Roman" w:cs="Times New Roman"/>
          <w:sz w:val="28"/>
          <w:lang w:val="uk-UA"/>
        </w:rPr>
      </w:pPr>
      <w:r w:rsidRPr="00BE78C5">
        <w:rPr>
          <w:rFonts w:ascii="Times New Roman" w:hAnsi="Times New Roman" w:cs="Times New Roman"/>
          <w:sz w:val="28"/>
          <w:lang w:val="uk-UA"/>
        </w:rPr>
        <w:t xml:space="preserve">У цьому прикладі для класифікації даних </w:t>
      </w:r>
      <w:proofErr w:type="spellStart"/>
      <w:r w:rsidRPr="00AC3273">
        <w:rPr>
          <w:rFonts w:ascii="Times New Roman" w:hAnsi="Times New Roman" w:cs="Times New Roman"/>
          <w:sz w:val="28"/>
        </w:rPr>
        <w:t>Iris</w:t>
      </w:r>
      <w:proofErr w:type="spellEnd"/>
      <w:r w:rsidRPr="00BE78C5">
        <w:rPr>
          <w:rFonts w:ascii="Times New Roman" w:hAnsi="Times New Roman" w:cs="Times New Roman"/>
          <w:sz w:val="28"/>
          <w:lang w:val="uk-UA"/>
        </w:rPr>
        <w:t xml:space="preserve"> використовується лінійний класифікатор </w:t>
      </w:r>
      <w:proofErr w:type="spellStart"/>
      <w:r w:rsidRPr="00AC3273">
        <w:rPr>
          <w:rFonts w:ascii="Times New Roman" w:hAnsi="Times New Roman" w:cs="Times New Roman"/>
          <w:sz w:val="28"/>
        </w:rPr>
        <w:t>Ridge</w:t>
      </w:r>
      <w:proofErr w:type="spellEnd"/>
      <w:r w:rsidRPr="00BE78C5">
        <w:rPr>
          <w:rFonts w:ascii="Times New Roman" w:hAnsi="Times New Roman" w:cs="Times New Roman"/>
          <w:sz w:val="28"/>
          <w:lang w:val="uk-UA"/>
        </w:rPr>
        <w:t xml:space="preserve"> з наступними налаштуваннями:</w:t>
      </w:r>
    </w:p>
    <w:p w14:paraId="54A2A5F0" w14:textId="77777777" w:rsidR="00AC3273" w:rsidRPr="00AC3273" w:rsidRDefault="00AC3273" w:rsidP="00AC3273">
      <w:pPr>
        <w:rPr>
          <w:rFonts w:ascii="Times New Roman" w:hAnsi="Times New Roman" w:cs="Times New Roman"/>
          <w:sz w:val="28"/>
        </w:rPr>
      </w:pPr>
      <w:proofErr w:type="spellStart"/>
      <w:r w:rsidRPr="00AC3273">
        <w:rPr>
          <w:rFonts w:ascii="Times New Roman" w:hAnsi="Times New Roman" w:cs="Times New Roman"/>
          <w:sz w:val="28"/>
        </w:rPr>
        <w:t>tol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=1e-2: </w:t>
      </w:r>
      <w:proofErr w:type="spellStart"/>
      <w:r w:rsidRPr="00AC3273">
        <w:rPr>
          <w:rFonts w:ascii="Times New Roman" w:hAnsi="Times New Roman" w:cs="Times New Roman"/>
          <w:sz w:val="28"/>
        </w:rPr>
        <w:t>Значення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толерантності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для </w:t>
      </w:r>
      <w:proofErr w:type="spellStart"/>
      <w:r w:rsidRPr="00AC3273">
        <w:rPr>
          <w:rFonts w:ascii="Times New Roman" w:hAnsi="Times New Roman" w:cs="Times New Roman"/>
          <w:sz w:val="28"/>
        </w:rPr>
        <w:t>припинення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алгоритму. </w:t>
      </w:r>
      <w:proofErr w:type="spellStart"/>
      <w:r w:rsidRPr="00AC3273">
        <w:rPr>
          <w:rFonts w:ascii="Times New Roman" w:hAnsi="Times New Roman" w:cs="Times New Roman"/>
          <w:sz w:val="28"/>
        </w:rPr>
        <w:t>Це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визначає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C3273">
        <w:rPr>
          <w:rFonts w:ascii="Times New Roman" w:hAnsi="Times New Roman" w:cs="Times New Roman"/>
          <w:sz w:val="28"/>
        </w:rPr>
        <w:t>наскільки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точним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повинен бути </w:t>
      </w:r>
      <w:proofErr w:type="spellStart"/>
      <w:r w:rsidRPr="00AC3273">
        <w:rPr>
          <w:rFonts w:ascii="Times New Roman" w:hAnsi="Times New Roman" w:cs="Times New Roman"/>
          <w:sz w:val="28"/>
        </w:rPr>
        <w:t>розв'язок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C3273">
        <w:rPr>
          <w:rFonts w:ascii="Times New Roman" w:hAnsi="Times New Roman" w:cs="Times New Roman"/>
          <w:sz w:val="28"/>
        </w:rPr>
        <w:t>щоб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алгоритм </w:t>
      </w:r>
      <w:proofErr w:type="spellStart"/>
      <w:r w:rsidRPr="00AC3273">
        <w:rPr>
          <w:rFonts w:ascii="Times New Roman" w:hAnsi="Times New Roman" w:cs="Times New Roman"/>
          <w:sz w:val="28"/>
        </w:rPr>
        <w:t>припинив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роботу. Чим </w:t>
      </w:r>
      <w:proofErr w:type="spellStart"/>
      <w:r w:rsidRPr="00AC3273">
        <w:rPr>
          <w:rFonts w:ascii="Times New Roman" w:hAnsi="Times New Roman" w:cs="Times New Roman"/>
          <w:sz w:val="28"/>
        </w:rPr>
        <w:t>менше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значення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AC3273">
        <w:rPr>
          <w:rFonts w:ascii="Times New Roman" w:hAnsi="Times New Roman" w:cs="Times New Roman"/>
          <w:sz w:val="28"/>
        </w:rPr>
        <w:t>тим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точнішим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буде </w:t>
      </w:r>
      <w:proofErr w:type="spellStart"/>
      <w:r w:rsidRPr="00AC3273">
        <w:rPr>
          <w:rFonts w:ascii="Times New Roman" w:hAnsi="Times New Roman" w:cs="Times New Roman"/>
          <w:sz w:val="28"/>
        </w:rPr>
        <w:t>розв'язок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, але </w:t>
      </w:r>
      <w:proofErr w:type="spellStart"/>
      <w:r w:rsidRPr="00AC3273">
        <w:rPr>
          <w:rFonts w:ascii="Times New Roman" w:hAnsi="Times New Roman" w:cs="Times New Roman"/>
          <w:sz w:val="28"/>
        </w:rPr>
        <w:t>це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може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збільшити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час </w:t>
      </w:r>
      <w:proofErr w:type="spellStart"/>
      <w:r w:rsidRPr="00AC3273">
        <w:rPr>
          <w:rFonts w:ascii="Times New Roman" w:hAnsi="Times New Roman" w:cs="Times New Roman"/>
          <w:sz w:val="28"/>
        </w:rPr>
        <w:t>роботи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алгоритму.</w:t>
      </w:r>
    </w:p>
    <w:p w14:paraId="2756BDFB" w14:textId="66ECC4C7" w:rsidR="00885BEB" w:rsidRPr="00BE78C5" w:rsidRDefault="00AC3273" w:rsidP="007E108D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AC3273">
        <w:rPr>
          <w:rFonts w:ascii="Times New Roman" w:hAnsi="Times New Roman" w:cs="Times New Roman"/>
          <w:sz w:val="28"/>
        </w:rPr>
        <w:t>solver</w:t>
      </w:r>
      <w:proofErr w:type="spellEnd"/>
      <w:r w:rsidRPr="00AC3273">
        <w:rPr>
          <w:rFonts w:ascii="Times New Roman" w:hAnsi="Times New Roman" w:cs="Times New Roman"/>
          <w:sz w:val="28"/>
        </w:rPr>
        <w:t>="</w:t>
      </w:r>
      <w:proofErr w:type="spellStart"/>
      <w:r w:rsidRPr="00AC3273">
        <w:rPr>
          <w:rFonts w:ascii="Times New Roman" w:hAnsi="Times New Roman" w:cs="Times New Roman"/>
          <w:sz w:val="28"/>
        </w:rPr>
        <w:t>sag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": </w:t>
      </w:r>
      <w:proofErr w:type="spellStart"/>
      <w:r w:rsidRPr="00AC3273">
        <w:rPr>
          <w:rFonts w:ascii="Times New Roman" w:hAnsi="Times New Roman" w:cs="Times New Roman"/>
          <w:sz w:val="28"/>
        </w:rPr>
        <w:t>Вказує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AC3273">
        <w:rPr>
          <w:rFonts w:ascii="Times New Roman" w:hAnsi="Times New Roman" w:cs="Times New Roman"/>
          <w:sz w:val="28"/>
        </w:rPr>
        <w:t>використання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AC3273">
        <w:rPr>
          <w:rFonts w:ascii="Times New Roman" w:hAnsi="Times New Roman" w:cs="Times New Roman"/>
          <w:sz w:val="28"/>
        </w:rPr>
        <w:t>стохастичного</w:t>
      </w:r>
      <w:proofErr w:type="gram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середньоградієнтного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методу (</w:t>
      </w:r>
      <w:proofErr w:type="spellStart"/>
      <w:r w:rsidRPr="00AC3273">
        <w:rPr>
          <w:rFonts w:ascii="Times New Roman" w:hAnsi="Times New Roman" w:cs="Times New Roman"/>
          <w:sz w:val="28"/>
        </w:rPr>
        <w:t>Stochastic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Average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Gradient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Descent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) для </w:t>
      </w:r>
      <w:proofErr w:type="spellStart"/>
      <w:r w:rsidRPr="00AC3273">
        <w:rPr>
          <w:rFonts w:ascii="Times New Roman" w:hAnsi="Times New Roman" w:cs="Times New Roman"/>
          <w:sz w:val="28"/>
        </w:rPr>
        <w:t>оптимізації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AC3273">
        <w:rPr>
          <w:rFonts w:ascii="Times New Roman" w:hAnsi="Times New Roman" w:cs="Times New Roman"/>
          <w:sz w:val="28"/>
        </w:rPr>
        <w:t>Цей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метод є </w:t>
      </w:r>
      <w:proofErr w:type="spellStart"/>
      <w:r w:rsidRPr="00AC3273">
        <w:rPr>
          <w:rFonts w:ascii="Times New Roman" w:hAnsi="Times New Roman" w:cs="Times New Roman"/>
          <w:sz w:val="28"/>
        </w:rPr>
        <w:t>ефективним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для великих </w:t>
      </w:r>
      <w:proofErr w:type="spellStart"/>
      <w:r w:rsidRPr="00AC3273">
        <w:rPr>
          <w:rFonts w:ascii="Times New Roman" w:hAnsi="Times New Roman" w:cs="Times New Roman"/>
          <w:sz w:val="28"/>
        </w:rPr>
        <w:t>наборів</w:t>
      </w:r>
      <w:proofErr w:type="spellEnd"/>
      <w:r w:rsidRPr="00AC32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C3273">
        <w:rPr>
          <w:rFonts w:ascii="Times New Roman" w:hAnsi="Times New Roman" w:cs="Times New Roman"/>
          <w:sz w:val="28"/>
        </w:rPr>
        <w:t>даних</w:t>
      </w:r>
      <w:proofErr w:type="spellEnd"/>
      <w:r w:rsidRPr="00AC3273">
        <w:rPr>
          <w:rFonts w:ascii="Times New Roman" w:hAnsi="Times New Roman" w:cs="Times New Roman"/>
          <w:sz w:val="28"/>
        </w:rPr>
        <w:t>.</w:t>
      </w:r>
    </w:p>
    <w:p w14:paraId="07165686" w14:textId="20AF460C" w:rsidR="002C3989" w:rsidRPr="006F649E" w:rsidRDefault="00D405D5" w:rsidP="007C4B4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649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Висновок: </w:t>
      </w:r>
      <w:r w:rsidR="00E70749" w:rsidRPr="007E108D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</w:t>
      </w:r>
      <w:r w:rsidR="00082186" w:rsidRPr="007E108D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E70749" w:rsidRPr="007E108D">
        <w:rPr>
          <w:rFonts w:ascii="Times New Roman" w:hAnsi="Times New Roman" w:cs="Times New Roman"/>
          <w:sz w:val="28"/>
          <w:szCs w:val="28"/>
          <w:lang w:val="uk-UA"/>
        </w:rPr>
        <w:t>аборатор</w:t>
      </w:r>
      <w:r w:rsidR="007E108D" w:rsidRPr="007E108D">
        <w:rPr>
          <w:rFonts w:ascii="Times New Roman" w:hAnsi="Times New Roman" w:cs="Times New Roman"/>
          <w:sz w:val="28"/>
          <w:szCs w:val="28"/>
          <w:lang w:val="uk-UA"/>
        </w:rPr>
        <w:t xml:space="preserve">ної роботи, я за допомогою коду, </w:t>
      </w:r>
      <w:r w:rsidR="007E108D" w:rsidRPr="007E108D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використовуючи спеціалізовані бібліотеки та мову програмування </w:t>
      </w:r>
      <w:proofErr w:type="spellStart"/>
      <w:r w:rsidR="007E108D" w:rsidRPr="007E108D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Python</w:t>
      </w:r>
      <w:proofErr w:type="spellEnd"/>
      <w:r w:rsidR="007E108D" w:rsidRPr="007E108D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досліди</w:t>
      </w:r>
      <w:r w:rsidR="007E108D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>в</w:t>
      </w:r>
      <w:r w:rsidR="007E108D" w:rsidRPr="007E108D">
        <w:rPr>
          <w:rStyle w:val="FontStyle34"/>
          <w:rFonts w:ascii="Times New Roman" w:hAnsi="Times New Roman" w:cs="Times New Roman"/>
          <w:b w:val="0"/>
          <w:i w:val="0"/>
          <w:sz w:val="28"/>
          <w:szCs w:val="28"/>
          <w:lang w:val="uk-UA" w:eastAsia="uk-UA"/>
        </w:rPr>
        <w:t xml:space="preserve"> попередню обробку та класифікацію даних</w:t>
      </w:r>
    </w:p>
    <w:p w14:paraId="172AC0F9" w14:textId="269D322A" w:rsidR="002C3989" w:rsidRPr="006F649E" w:rsidRDefault="002C3989" w:rsidP="002C39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C3989" w:rsidRPr="006F649E" w:rsidSect="00A55C88">
      <w:headerReference w:type="default" r:id="rId30"/>
      <w:headerReference w:type="first" r:id="rId31"/>
      <w:pgSz w:w="11906" w:h="16838"/>
      <w:pgMar w:top="50" w:right="567" w:bottom="2694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0F05BE" w14:textId="77777777" w:rsidR="00047A1F" w:rsidRDefault="00047A1F">
      <w:r>
        <w:separator/>
      </w:r>
    </w:p>
  </w:endnote>
  <w:endnote w:type="continuationSeparator" w:id="0">
    <w:p w14:paraId="3BE47D76" w14:textId="77777777" w:rsidR="00047A1F" w:rsidRDefault="00047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eterburg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4E1659" w14:textId="77777777" w:rsidR="00047A1F" w:rsidRDefault="00047A1F">
      <w:r>
        <w:separator/>
      </w:r>
    </w:p>
  </w:footnote>
  <w:footnote w:type="continuationSeparator" w:id="0">
    <w:p w14:paraId="1B384928" w14:textId="77777777" w:rsidR="00047A1F" w:rsidRDefault="00047A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E988F" w14:textId="22824C3C" w:rsidR="00ED12F6" w:rsidRDefault="00ED12F6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062E4F3F" wp14:editId="07E2CA94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540" b="2540"/>
              <wp:wrapNone/>
              <wp:docPr id="69" name="Группа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2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3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4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5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6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7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8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79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0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  <wps:wsp>
                      <wps:cNvPr id="81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591C93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1C2B20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3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AA34943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014C36B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E70B88F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2589B5" w14:textId="77777777" w:rsidR="00ED12F6" w:rsidRDefault="00ED12F6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E68C203" w14:textId="144F0791" w:rsidR="00ED12F6" w:rsidRDefault="00ED12F6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 w:rsidR="000B3C40">
                              <w:rPr>
                                <w:rStyle w:val="a6"/>
                                <w:rFonts w:ascii="Times New Roman" w:hAnsi="Times New Roman"/>
                                <w:i w:val="0"/>
                                <w:noProof/>
                                <w:sz w:val="24"/>
                                <w:szCs w:val="24"/>
                                <w:lang w:val="ru-RU"/>
                              </w:rPr>
                              <w:t>12</w:t>
                            </w:r>
                            <w:r>
                              <w:rPr>
                                <w:rStyle w:val="a6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AA7048" w14:textId="1D95510A" w:rsidR="00ED12F6" w:rsidRPr="00BE78C5" w:rsidRDefault="00ED12F6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ЖИТОМИРСЬКА ПОЛІТЕХНІКА.2</w:t>
                            </w:r>
                            <w:r w:rsidR="00BE78C5">
                              <w:rPr>
                                <w:rFonts w:ascii="Calibri" w:hAnsi="Calibri"/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Pr="00C05CB7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.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123.</w:t>
                            </w:r>
                            <w:r w:rsidR="00BE78C5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15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.000 – </w:t>
                            </w:r>
                            <w:proofErr w:type="spellStart"/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BE78C5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  <w:p w14:paraId="05C5712A" w14:textId="77777777" w:rsidR="00ED12F6" w:rsidRPr="00CE2673" w:rsidRDefault="00ED12F6" w:rsidP="00B2143E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69" o:spid="_x0000_s1026" style="position:absolute;margin-left:56.25pt;margin-top:19.5pt;width:518.8pt;height:802.3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3tgL8A&#10;AADbAAAADwAAAGRycy9kb3ducmV2LnhtbERPy4rCMBTdC/5DuII7TXXho2OUKgiuRDt+wKW5tsXm&#10;pjax7czXm4Xg8nDem11vKtFS40rLCmbTCARxZnXJuYLb73GyAuE8ssbKMin4Iwe77XCwwVjbjq/U&#10;pj4XIYRdjAoK7+tYSpcVZNBNbU0cuLttDPoAm1zqBrsQbio5j6KFNFhyaCiwpkNB2SN9GQUP37fn&#10;JE//j+vbfp1d9kn3eiZKjUd98gPCU++/4o/7pBUsw/rwJfwAuX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Le2AvwAAANsAAAAPAAAAAAAAAAAAAAAAAJgCAABkcnMvZG93bnJl&#10;di54bWxQSwUGAAAAAAQABAD1AAAAhAMAAAAA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DMD8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xDMD8IAAADbAAAADwAAAAAAAAAAAAAA&#10;AAChAgAAZHJzL2Rvd25yZXYueG1sUEsFBgAAAAAEAAQA+QAAAJADAAAAAA=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734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L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I73478AAADbAAAADwAAAAAAAAAAAAAAAACh&#10;AgAAZHJzL2Rvd25yZXYueG1sUEsFBgAAAAAEAAQA+QAAAI0DAAAAAA=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JSe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8JSeL8AAADbAAAADwAAAAAAAAAAAAAAAACh&#10;AgAAZHJzL2Rvd25yZXYueG1sUEsFBgAAAAAEAAQA+QAAAI0DAAAAAA=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cP7s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9w/uwQAAANsAAAAPAAAAAAAAAAAAAAAA&#10;AKECAABkcnMvZG93bnJldi54bWxQSwUGAAAAAAQABAD5AAAAjwMAAAAA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FjkcIAAADbAAAADwAAAGRycy9kb3ducmV2LnhtbESPT4vCMBTE7wt+h/AEb2uqoKu1UUSo&#10;eFusXrw9m9c/2LyUJmr99htB2OMwM79hkk1vGvGgztWWFUzGEQji3OqaSwXnU/q9AOE8ssbGMil4&#10;kYPNevCVYKztk4/0yHwpAoRdjAoq79tYSpdXZNCNbUscvMJ2Bn2QXSl1h88AN42cRtFcGqw5LFTY&#10;0q6i/JbdjYLb5TxL9787fWqyrb6Wqb9cC63UaNhvVyA89f4//GkftIKf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FjkcIAAADbAAAADwAAAAAAAAAAAAAA&#10;AAChAgAAZHJzL2Rvd25yZXYueG1sUEsFBgAAAAAEAAQA+QAAAJADAAAAAA=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Rzz8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+v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VHPPwQAAANsAAAAPAAAAAAAAAAAAAAAA&#10;AKECAABkcnMvZG93bnJldi54bWxQSwUGAAAAAAQABAD5AAAAjwMAAAAA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LqMsIA&#10;AADbAAAADwAAAGRycy9kb3ducmV2LnhtbESPQWvCQBSE7wX/w/IEL6Vu0oNKdBUVClK8aAWvj+wz&#10;CWbfhuxLjP++KxR6HGbmG2a1GVytempD5dlAOk1AEefeVlwYuPx8fSxABUG2WHsmA08KsFmP3laY&#10;Wf/gE/VnKVSEcMjQQCnSZFqHvCSHYeob4ujdfOtQomwLbVt8RLir9WeSzLTDiuNCiQ3tS8rv584Z&#10;6K/X444unU57lPn74buTakbGTMbDdglKaJD/8F/7YA0sUnh9iT9Ar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uoywgAAANsAAAAPAAAAAAAAAAAAAAAAAJgCAABkcnMvZG93&#10;bnJldi54bWxQSwUGAAAAAAQABAD1AAAAhwMAAAAA&#10;" filled="f" stroked="f">
                <v:textbox inset="1pt,1pt,1pt,1pt">
                  <w:txbxContent>
                    <w:p w14:paraId="2B591C93" w14:textId="77777777" w:rsidR="00ED12F6" w:rsidRDefault="00ED12F6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0RcIA&#10;AADbAAAADwAAAGRycy9kb3ducmV2LnhtbESPzYrCQBCE7wu+w9DCXhad6EElOoouLMjixR/w2mTa&#10;JJjpCZlOzL79jiB4LKrqK2q16V2lOmpC6dnAZJyAIs68LTk3cDn/jBaggiBbrDyTgT8KsFkPPlaY&#10;Wv/gI3UnyVWEcEjRQCFSp1qHrCCHYexr4ujdfONQomxybRt8RLir9DRJZtphyXGhwJq+C8rup9YZ&#10;6K7Xw44urZ50KPOv/W8r5YyM+Rz22yUooV7e4Vd7bw0spvD8En+AXv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cHRFwgAAANsAAAAPAAAAAAAAAAAAAAAAAJgCAABkcnMvZG93&#10;bnJldi54bWxQSwUGAAAAAAQABAD1AAAAhwMAAAAA&#10;" filled="f" stroked="f">
                <v:textbox inset="1pt,1pt,1pt,1pt">
                  <w:txbxContent>
                    <w:p w14:paraId="561C2B20" w14:textId="77777777" w:rsidR="00ED12F6" w:rsidRDefault="00ED12F6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zR3sIA&#10;AADbAAAADwAAAGRycy9kb3ducmV2LnhtbESPQWvCQBSE7wX/w/KEXopuVFC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PNHewgAAANsAAAAPAAAAAAAAAAAAAAAAAJgCAABkcnMvZG93&#10;bnJldi54bWxQSwUGAAAAAAQABAD1AAAAhwMAAAAA&#10;" filled="f" stroked="f">
                <v:textbox inset="1pt,1pt,1pt,1pt">
                  <w:txbxContent>
                    <w:p w14:paraId="0AA34943" w14:textId="77777777" w:rsidR="00ED12F6" w:rsidRDefault="00ED12F6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VJqsIA&#10;AADbAAAADwAAAGRycy9kb3ducmV2LnhtbESPQWvCQBSE7wX/w/KEXopuFFGJrmILghQvVcHrI/tM&#10;gtm3IfsS03/fFYQeh5n5hllve1epjppQejYwGSegiDNvS84NXM770RJUEGSLlWcy8EsBtpvB2xpT&#10;6x/8Q91JchUhHFI0UIjUqdYhK8hhGPuaOHo33ziUKJtc2wYfEe4qPU2SuXZYclwosKavgrL7qXUG&#10;uuv1+EmXVk86lMXH4buVck7GvA/73QqUUC//4Vf7YA0sZ/D8En+A3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1UmqwgAAANsAAAAPAAAAAAAAAAAAAAAAAJgCAABkcnMvZG93&#10;bnJldi54bWxQSwUGAAAAAAQABAD1AAAAhwMAAAAA&#10;" filled="f" stroked="f">
                <v:textbox inset="1pt,1pt,1pt,1pt">
                  <w:txbxContent>
                    <w:p w14:paraId="3014C36B" w14:textId="77777777" w:rsidR="00ED12F6" w:rsidRDefault="00ED12F6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nsMcMA&#10;AADbAAAADwAAAGRycy9kb3ducmV2LnhtbESPX2vCQBDE3wt+h2OFvhS9KPiH6Cm2IEjxpSr4uuTW&#10;JJjbC7lNTL99TxD6OMzMb5j1tneV6qgJpWcDk3ECijjztuTcwOW8Hy1BBUG2WHkmA78UYLsZvK0x&#10;tf7BP9SdJFcRwiFFA4VInWodsoIchrGviaN3841DibLJtW3wEeGu0tMkmWuHJceFAmv6Kii7n1pn&#10;oLtej590afWkQ1l8HL5bKedkzPuw361ACfXyH361D9bAcgbPL/EH6M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nsMcMAAADbAAAADwAAAAAAAAAAAAAAAACYAgAAZHJzL2Rv&#10;d25yZXYueG1sUEsFBgAAAAAEAAQA9QAAAIgDAAAAAA==&#10;" filled="f" stroked="f">
                <v:textbox inset="1pt,1pt,1pt,1pt">
                  <w:txbxContent>
                    <w:p w14:paraId="4E70B88F" w14:textId="77777777" w:rsidR="00ED12F6" w:rsidRDefault="00ED12F6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tyRsIA&#10;AADbAAAADwAAAGRycy9kb3ducmV2LnhtbESPQWvCQBSE7wX/w/IEL0U39pBKdBUVClJ6qQpeH9ln&#10;Esy+DdmXGP99tyB4HGbmG2a1GVytempD5dnAfJaAIs69rbgwcD59TReggiBbrD2TgQcF2KxHbyvM&#10;rL/zL/VHKVSEcMjQQCnSZFqHvCSHYeYb4uhdfetQomwLbVu8R7ir9UeSpNphxXGhxIb2JeW3Y+cM&#10;9JfLz47OnZ73KJ/vh+9OqpSMmYyH7RKU0CCv8LN9sAYWKfx/iT9Ar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S3JGwgAAANsAAAAPAAAAAAAAAAAAAAAAAJgCAABkcnMvZG93&#10;bnJldi54bWxQSwUGAAAAAAQABAD1AAAAhwMAAAAA&#10;" filled="f" stroked="f">
                <v:textbox inset="1pt,1pt,1pt,1pt">
                  <w:txbxContent>
                    <w:p w14:paraId="222589B5" w14:textId="77777777" w:rsidR="00ED12F6" w:rsidRDefault="00ED12F6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fX3cIA&#10;AADbAAAADwAAAGRycy9kb3ducmV2LnhtbESPzYrCQBCE78K+w9ALXkQnelCJjrIrCLLsxR/w2mTa&#10;JJjpCZlOjG/vLCx4LKrqK2q97V2lOmpC6dnAdJKAIs68LTk3cDnvx0tQQZAtVp7JwJMCbDcfgzWm&#10;1j/4SN1JchUhHFI0UIjUqdYhK8hhmPiaOHo33ziUKJtc2wYfEe4qPUuSuXZYclwosKZdQdn91DoD&#10;3fX6+02XVk87lMXo8NNKOSdjhp/91wqUUC/v8H/7YA0sF/D3Jf4Av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B9fdwgAAANsAAAAPAAAAAAAAAAAAAAAAAJgCAABkcnMvZG93&#10;bnJldi54bWxQSwUGAAAAAAQABAD1AAAAhwMAAAAA&#10;" filled="f" stroked="f">
                <v:textbox inset="1pt,1pt,1pt,1pt">
                  <w:txbxContent>
                    <w:p w14:paraId="1E68C203" w14:textId="144F0791" w:rsidR="00ED12F6" w:rsidRDefault="00ED12F6">
                      <w:pPr>
                        <w:pStyle w:val="a5"/>
                        <w:jc w:val="center"/>
                        <w:rPr>
                          <w:rFonts w:hint="eastAsia"/>
                          <w:sz w:val="24"/>
                          <w:lang w:val="en-US"/>
                        </w:rPr>
                      </w:pP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 w:rsidR="000B3C40">
                        <w:rPr>
                          <w:rStyle w:val="a6"/>
                          <w:rFonts w:ascii="Times New Roman" w:hAnsi="Times New Roman"/>
                          <w:i w:val="0"/>
                          <w:noProof/>
                          <w:sz w:val="24"/>
                          <w:szCs w:val="24"/>
                          <w:lang w:val="ru-RU"/>
                        </w:rPr>
                        <w:t>12</w:t>
                      </w:r>
                      <w:r>
                        <w:rPr>
                          <w:rStyle w:val="a6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hDr8AA&#10;AADbAAAADwAAAGRycy9kb3ducmV2LnhtbERPTWuDQBC9B/oflin0Epo1PVix2YQ2EJDQSxPB6+BO&#10;VerOijsa+++7h0CPj/e9OyyuVzONofNsYLtJQBHX3nbcGCivp+cMVBBki71nMvBLAQ77h9UOc+tv&#10;/EXzRRoVQzjkaKAVGXKtQ92Sw7DxA3Hkvv3oUCIcG21HvMVw1+uXJEm1w45jQ4sDHVuqfy6TMzBX&#10;1ecHlZPeziiv6+I8SZeSMU+Py/sbKKFF/sV3d2ENZHFs/BJ/gN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ZhDr8AAAADbAAAADwAAAAAAAAAAAAAAAACYAgAAZHJzL2Rvd25y&#10;ZXYueG1sUEsFBgAAAAAEAAQA9QAAAIUDAAAAAA==&#10;" filled="f" stroked="f">
                <v:textbox inset="1pt,1pt,1pt,1pt">
                  <w:txbxContent>
                    <w:p w14:paraId="7BAA7048" w14:textId="1D95510A" w:rsidR="00ED12F6" w:rsidRPr="00BE78C5" w:rsidRDefault="00ED12F6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ЖИТОМИРСЬКА ПОЛІТЕХНІКА.2</w:t>
                      </w:r>
                      <w:r w:rsidR="00BE78C5">
                        <w:rPr>
                          <w:rFonts w:ascii="Calibri" w:hAnsi="Calibri"/>
                          <w:sz w:val="24"/>
                          <w:szCs w:val="24"/>
                          <w:lang w:val="en-US"/>
                        </w:rPr>
                        <w:t>4</w:t>
                      </w:r>
                      <w:r w:rsidRPr="00C05CB7">
                        <w:rPr>
                          <w:rFonts w:ascii="Calibri" w:hAnsi="Calibri"/>
                          <w:sz w:val="24"/>
                          <w:szCs w:val="24"/>
                        </w:rPr>
                        <w:t>.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123.</w:t>
                      </w:r>
                      <w:r w:rsidR="00BE78C5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15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 xml:space="preserve">.000 – </w:t>
                      </w:r>
                      <w:proofErr w:type="spellStart"/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Pr="00CE2673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BE78C5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2</w:t>
                      </w:r>
                    </w:p>
                    <w:p w14:paraId="05C5712A" w14:textId="77777777" w:rsidR="00ED12F6" w:rsidRPr="00CE2673" w:rsidRDefault="00ED12F6" w:rsidP="00B2143E">
                      <w:pPr>
                        <w:pStyle w:val="a5"/>
                        <w:jc w:val="center"/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74B136" w14:textId="67CE8247" w:rsidR="00ED12F6" w:rsidRPr="0080663F" w:rsidRDefault="00ED12F6" w:rsidP="009F131C">
    <w:pPr>
      <w:pStyle w:val="1"/>
      <w:rPr>
        <w:rFonts w:ascii="Times New Roman" w:hAnsi="Times New Roman" w:cs="Times New Roman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0560" behindDoc="0" locked="1" layoutInCell="1" allowOverlap="1" wp14:anchorId="1E69A77B" wp14:editId="5C313BC3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20955" t="20955" r="19685" b="19685"/>
              <wp:wrapNone/>
              <wp:docPr id="5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8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79500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3B6AFD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4FF824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80FD88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231747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AC566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D8F847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85ED4" w14:textId="0DFC6FCF" w:rsidR="00ED12F6" w:rsidRPr="00BE78C5" w:rsidRDefault="00ED12F6" w:rsidP="00B66788">
                            <w:pPr>
                              <w:pStyle w:val="a5"/>
                              <w:jc w:val="center"/>
                              <w:rPr>
                                <w:rFonts w:ascii="Calibri" w:hAnsi="Calibri"/>
                                <w:szCs w:val="28"/>
                              </w:rPr>
                            </w:pP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ИТОМИРСЬКА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ПОЛІ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ТЕХН</w:t>
                            </w:r>
                            <w:proofErr w:type="gramEnd"/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ІКА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2</w:t>
                            </w:r>
                            <w:r w:rsidR="00BE78C5">
                              <w:rPr>
                                <w:rFonts w:ascii="Calibri" w:hAnsi="Calibri"/>
                                <w:szCs w:val="28"/>
                              </w:rPr>
                              <w:t>4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 w:rsidRPr="00CE2673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123.</w:t>
                            </w:r>
                            <w:r w:rsidR="00BE78C5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15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 xml:space="preserve"> </w:t>
                            </w:r>
                            <w:r w:rsidRPr="00C95106">
                              <w:rPr>
                                <w:rFonts w:ascii="Calibri" w:hAnsi="Calibri"/>
                                <w:szCs w:val="28"/>
                              </w:rPr>
                              <w:t>Лр.</w:t>
                            </w:r>
                            <w:r w:rsidR="00BE78C5">
                              <w:rPr>
                                <w:rFonts w:ascii="Calibri" w:hAnsi="Calibri"/>
                                <w:color w:val="000000" w:themeColor="text1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Line 4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4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4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4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43" name="Group 4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00DF74" w14:textId="77777777" w:rsidR="00ED12F6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18907" w14:textId="00E6F35C" w:rsidR="00ED12F6" w:rsidRPr="006B754A" w:rsidRDefault="00BE78C5" w:rsidP="00B66788">
                              <w:pPr>
                                <w:rPr>
                                  <w:i/>
                                  <w:color w:val="000000" w:themeColor="text1"/>
                                  <w:sz w:val="18"/>
                                  <w:lang w:val="uk-UA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color w:val="000000" w:themeColor="text1"/>
                                  <w:sz w:val="18"/>
                                  <w:lang w:val="uk-UA"/>
                                </w:rPr>
                                <w:t>Тарнопольський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6" name="Group 4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47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56E9D" w14:textId="77777777" w:rsidR="00ED12F6" w:rsidRDefault="00ED12F6" w:rsidP="00B66788">
                              <w:pPr>
                                <w:pStyle w:val="a5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8D7260" w14:textId="3707CED5" w:rsidR="00ED12F6" w:rsidRPr="00BE78C5" w:rsidRDefault="00BE78C5" w:rsidP="00B66788">
                              <w:pPr>
                                <w:pStyle w:val="a5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4"/>
                                  <w:szCs w:val="16"/>
                                </w:rPr>
                              </w:pPr>
                              <w:r w:rsidRPr="00BE78C5">
                                <w:rPr>
                                  <w:rFonts w:ascii="Times New Roman" w:hAnsi="Times New Roman" w:cs="Times New Roman"/>
                                  <w:color w:val="1D2125"/>
                                  <w:sz w:val="20"/>
                                  <w:szCs w:val="48"/>
                                  <w:shd w:val="clear" w:color="auto" w:fill="FFFFFF"/>
                                </w:rPr>
                                <w:t>Маєвський О.В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5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50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60F2E1" w14:textId="77777777" w:rsidR="00ED12F6" w:rsidRDefault="00ED12F6" w:rsidP="00B66788">
                              <w:pPr>
                                <w:pStyle w:val="a5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0546CE" w14:textId="77777777" w:rsidR="00ED12F6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5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3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E7C173" w14:textId="77777777" w:rsidR="00ED12F6" w:rsidRDefault="00ED12F6" w:rsidP="00B66788">
                              <w:pPr>
                                <w:pStyle w:val="a5"/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55872" w14:textId="77777777" w:rsidR="00ED12F6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5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6911A" w14:textId="77777777" w:rsidR="00ED12F6" w:rsidRDefault="00ED12F6" w:rsidP="00B66788">
                              <w:pPr>
                                <w:pStyle w:val="a5"/>
                                <w:rPr>
                                  <w:rFonts w:hint="eastAsia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FC644" w14:textId="77777777" w:rsidR="00ED12F6" w:rsidRPr="002638A5" w:rsidRDefault="00ED12F6" w:rsidP="00B66788">
                              <w:pPr>
                                <w:pStyle w:val="a5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 w:rsidRPr="002638A5"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8" name="Line 6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6568A" w14:textId="22DD6DBE" w:rsidR="00ED12F6" w:rsidRPr="00146512" w:rsidRDefault="00ED12F6" w:rsidP="00954BE3">
                            <w:pPr>
                              <w:pStyle w:val="a5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</w:pPr>
                            <w:r w:rsidRPr="00A9614E">
                              <w:t>Звіт з лабораторної роботи №</w:t>
                            </w:r>
                            <w:r w:rsidR="00BE78C5"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" name="Line 6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F2A48" w14:textId="77777777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A48D2B" w14:textId="38A44BF2" w:rsidR="00ED12F6" w:rsidRDefault="00ED12F6" w:rsidP="00B66788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D5046" w14:textId="646BAAA2" w:rsidR="00ED12F6" w:rsidRPr="002F6B72" w:rsidRDefault="00ED12F6" w:rsidP="00B66788">
                            <w:pPr>
                              <w:pStyle w:val="a5"/>
                              <w:jc w:val="center"/>
                              <w:rPr>
                                <w:rFonts w:hint="eastAsia"/>
                                <w:iCs/>
                                <w:sz w:val="18"/>
                              </w:rPr>
                            </w:pPr>
                            <w:r>
                              <w:rPr>
                                <w:iCs/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Line 6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6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C5898" w14:textId="362F3D6F" w:rsidR="00ED12F6" w:rsidRDefault="00ED12F6" w:rsidP="00311F95">
                            <w:pPr>
                              <w:pStyle w:val="a5"/>
                              <w:jc w:val="center"/>
                              <w:rPr>
                                <w:rFonts w:ascii="Arial" w:hAnsi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/>
                                <w:sz w:val="36"/>
                              </w:rPr>
                              <w:t>ФІКТ</w:t>
                            </w:r>
                            <w:r w:rsidRPr="005F7A49">
                              <w:rPr>
                                <w:rFonts w:ascii="Times New Roman" w:hAnsi="Times New Roman"/>
                                <w:sz w:val="36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6"/>
                              </w:rPr>
                              <w:t xml:space="preserve"> гр. КІ-21-1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1" o:spid="_x0000_s1046" style="position:absolute;margin-left:55.65pt;margin-top:19.65pt;width:518.8pt;height:802.3pt;z-index:2516505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">
              <v:rect id="Rectangle 2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yb4A&#10;AADaAAAADwAAAGRycy9kb3ducmV2LnhtbERPzYrCMBC+C75DGGFvmuph0WqUKgieRGsfYGjGtthM&#10;ahPbuk+/OQgeP77/zW4wteiodZVlBfNZBII4t7riQkF2O06XIJxH1lhbJgVvcrDbjkcbjLXt+Upd&#10;6gsRQtjFqKD0vomldHlJBt3MNsSBu9vWoA+wLaRusQ/hppaLKPqVBisODSU2dCgpf6Qvo+Dhh+6c&#10;FOnfcZXtV/lln/SvZ6LUz2RI1iA8Df4r/rhPWkHYGq6EGyC3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Lwssm+AAAA2gAAAA8AAAAAAAAAAAAAAAAAmAIAAGRycy9kb3ducmV2&#10;LnhtbFBLBQYAAAAABAAEAPUAAACDAwAAAAA=&#10;" filled="f" strokeweight="2pt"/>
              <v:line id="Line 2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2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<v:line id="Line 2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<v:line id="Line 2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<v:line id="Line 2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    <v:line id="Line 2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232L0AAADbAAAADwAAAGRycy9kb3ducmV2LnhtbERPSwrCMBDdC94hjOBOUwU/VKOIUHEn&#10;VjfuxmZsi82kNFHr7Y0guJvH+85y3ZpKPKlxpWUFo2EEgjizuuRcwfmUDOYgnEfWWFkmBW9ysF51&#10;O0uMtX3xkZ6pz0UIYRejgsL7OpbSZQUZdENbEwfuZhuDPsAml7rBVwg3lRxH0VQaLDk0FFjTtqDs&#10;nj6MgvvlPEl2h60+VelGX/PEX643rVS/124WIDy1/i/+ufc6zJ/B95dw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odt9i9AAAA2wAAAA8AAAAAAAAAAAAAAAAAoQIA&#10;AGRycy9kb3ducmV2LnhtbFBLBQYAAAAABAAEAPkAAACLAwAAAAA=&#10;" strokeweight="2pt"/>
              <v:line id="Line 2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Ijqs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AVW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4IjqsIAAADbAAAADwAAAAAAAAAAAAAA&#10;AAChAgAAZHJzL2Rvd25yZXYueG1sUEsFBgAAAAAEAAQA+QAAAJADAAAAAA==&#10;" strokeweight="2pt"/>
              <v:line id="Line 3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<v:line id="Line 3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<v:rect id="Rectangle 3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<v:textbox inset="1pt,1pt,1pt,1pt">
                  <w:txbxContent>
                    <w:p w14:paraId="74C79500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    <v:textbox inset="1pt,1pt,1pt,1pt">
                  <w:txbxContent>
                    <w:p w14:paraId="0D3B6AFD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<v:textbox inset="1pt,1pt,1pt,1pt">
                  <w:txbxContent>
                    <w:p w14:paraId="584FF824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<v:textbox inset="1pt,1pt,1pt,1pt">
                  <w:txbxContent>
                    <w:p w14:paraId="1280FD88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<v:textbox inset="1pt,1pt,1pt,1pt">
                  <w:txbxContent>
                    <w:p w14:paraId="67231747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<v:textbox inset="1pt,1pt,1pt,1pt">
                  <w:txbxContent>
                    <w:p w14:paraId="7BBAC566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<v:textbox inset="1pt,1pt,1pt,1pt">
                  <w:txbxContent>
                    <w:p w14:paraId="29D8F847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<v:textbox inset="1pt,1pt,1pt,1pt">
                  <w:txbxContent>
                    <w:p w14:paraId="01385ED4" w14:textId="0DFC6FCF" w:rsidR="00ED12F6" w:rsidRPr="00BE78C5" w:rsidRDefault="00ED12F6" w:rsidP="00B66788">
                      <w:pPr>
                        <w:pStyle w:val="a5"/>
                        <w:jc w:val="center"/>
                        <w:rPr>
                          <w:rFonts w:ascii="Calibri" w:hAnsi="Calibri"/>
                          <w:szCs w:val="28"/>
                        </w:rPr>
                      </w:pP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>Ж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ИТОМИРСЬКА</w:t>
                      </w:r>
                      <w:r w:rsidRPr="00C95106">
                        <w:rPr>
                          <w:rFonts w:ascii="Calibri" w:hAnsi="Calibri"/>
                          <w:szCs w:val="28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ПОЛІ</w:t>
                      </w:r>
                      <w:proofErr w:type="gramStart"/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ТЕХН</w:t>
                      </w:r>
                      <w:proofErr w:type="gramEnd"/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ІКА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</w:rPr>
                        <w:t>2</w:t>
                      </w:r>
                      <w:r w:rsidR="00BE78C5">
                        <w:rPr>
                          <w:rFonts w:ascii="Calibri" w:hAnsi="Calibri"/>
                          <w:szCs w:val="28"/>
                        </w:rPr>
                        <w:t>4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 w:rsidRPr="00CE2673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123.</w:t>
                      </w:r>
                      <w:r w:rsidR="00BE78C5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15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r>
                        <w:rPr>
                          <w:rFonts w:ascii="Calibri" w:hAnsi="Calibri"/>
                          <w:szCs w:val="28"/>
                        </w:rPr>
                        <w:t xml:space="preserve"> </w:t>
                      </w:r>
                      <w:r w:rsidRPr="00C95106">
                        <w:rPr>
                          <w:rFonts w:ascii="Calibri" w:hAnsi="Calibri"/>
                          <w:szCs w:val="28"/>
                        </w:rPr>
                        <w:t>Лр.</w:t>
                      </w:r>
                      <w:r w:rsidR="00BE78C5">
                        <w:rPr>
                          <w:rFonts w:ascii="Calibri" w:hAnsi="Calibri"/>
                          <w:color w:val="000000" w:themeColor="text1"/>
                          <w:szCs w:val="28"/>
                        </w:rPr>
                        <w:t>2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d/yr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gDd/yrwAAADbAAAADwAAAAAAAAAAAAAAAAChAgAA&#10;ZHJzL2Rvd25yZXYueG1sUEsFBgAAAAAEAAQA+QAAAIoDAAAAAA==&#10;" strokeweight="2pt"/>
              <v:line id="Line 4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<v:line id="Line 4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<v:line id="Line 4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<v:line id="Line 4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yuc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c/K5xAAAANsAAAAPAAAAAAAAAAAA&#10;AAAAAKECAABkcnMvZG93bnJldi54bWxQSwUGAAAAAAQABAD5AAAAkgMAAAAA&#10;" strokeweight="1pt"/>
              <v:group id="Group 4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<v:rect id="Rectangle 4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14:paraId="4B00DF74" w14:textId="77777777" w:rsidR="00ED12F6" w:rsidRDefault="00ED12F6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  <v:textbox inset="1pt,1pt,1pt,1pt">
                    <w:txbxContent>
                      <w:p w14:paraId="59818907" w14:textId="00E6F35C" w:rsidR="00ED12F6" w:rsidRPr="006B754A" w:rsidRDefault="00BE78C5" w:rsidP="00B66788">
                        <w:pPr>
                          <w:rPr>
                            <w:i/>
                            <w:color w:val="000000" w:themeColor="text1"/>
                            <w:sz w:val="18"/>
                            <w:lang w:val="uk-UA"/>
                          </w:rPr>
                        </w:pPr>
                        <w:proofErr w:type="spellStart"/>
                        <w:r>
                          <w:rPr>
                            <w:i/>
                            <w:color w:val="000000" w:themeColor="text1"/>
                            <w:sz w:val="18"/>
                            <w:lang w:val="uk-UA"/>
                          </w:rPr>
                          <w:t>Тарнопольський</w:t>
                        </w:r>
                        <w:proofErr w:type="spellEnd"/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<v:rect id="Rectangle 4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  <v:textbox inset="1pt,1pt,1pt,1pt">
                    <w:txbxContent>
                      <w:p w14:paraId="23756E9D" w14:textId="77777777" w:rsidR="00ED12F6" w:rsidRDefault="00ED12F6" w:rsidP="00B66788">
                        <w:pPr>
                          <w:pStyle w:val="a5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  <v:textbox inset="1pt,1pt,1pt,1pt">
                    <w:txbxContent>
                      <w:p w14:paraId="778D7260" w14:textId="3707CED5" w:rsidR="00ED12F6" w:rsidRPr="00BE78C5" w:rsidRDefault="00BE78C5" w:rsidP="00B66788">
                        <w:pPr>
                          <w:pStyle w:val="a5"/>
                          <w:rPr>
                            <w:rFonts w:ascii="Times New Roman" w:hAnsi="Times New Roman" w:cs="Times New Roman"/>
                            <w:color w:val="000000" w:themeColor="text1"/>
                            <w:sz w:val="4"/>
                            <w:szCs w:val="16"/>
                          </w:rPr>
                        </w:pPr>
                        <w:r w:rsidRPr="00BE78C5">
                          <w:rPr>
                            <w:rFonts w:ascii="Times New Roman" w:hAnsi="Times New Roman" w:cs="Times New Roman"/>
                            <w:color w:val="1D2125"/>
                            <w:sz w:val="20"/>
                            <w:szCs w:val="48"/>
                            <w:shd w:val="clear" w:color="auto" w:fill="FFFFFF"/>
                          </w:rPr>
                          <w:t>Маєвський О.В</w:t>
                        </w: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<v:rect id="Rectangle 5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<v:textbox inset="1pt,1pt,1pt,1pt">
                    <w:txbxContent>
                      <w:p w14:paraId="5A60F2E1" w14:textId="77777777" w:rsidR="00ED12F6" w:rsidRDefault="00ED12F6" w:rsidP="00B66788">
                        <w:pPr>
                          <w:pStyle w:val="a5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  <v:textbox inset="1pt,1pt,1pt,1pt">
                    <w:txbxContent>
                      <w:p w14:paraId="7C0546CE" w14:textId="77777777" w:rsidR="00ED12F6" w:rsidRDefault="00ED12F6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rect id="Rectangle 5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14:paraId="79E7C173" w14:textId="77777777" w:rsidR="00ED12F6" w:rsidRDefault="00ED12F6" w:rsidP="00B66788">
                        <w:pPr>
                          <w:pStyle w:val="a5"/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14:paraId="42A55872" w14:textId="77777777" w:rsidR="00ED12F6" w:rsidRDefault="00ED12F6" w:rsidP="00B66788">
                        <w:pPr>
                          <w:pStyle w:val="a5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<v:rect id="Rectangle 5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14:paraId="7506911A" w14:textId="77777777" w:rsidR="00ED12F6" w:rsidRDefault="00ED12F6" w:rsidP="00B66788">
                        <w:pPr>
                          <w:pStyle w:val="a5"/>
                          <w:rPr>
                            <w:rFonts w:hint="eastAsia"/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14:paraId="58CFC644" w14:textId="77777777" w:rsidR="00ED12F6" w:rsidRPr="002638A5" w:rsidRDefault="00ED12F6" w:rsidP="00B66788">
                        <w:pPr>
                          <w:pStyle w:val="a5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 w:rsidRPr="002638A5"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iaar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XeiaarwAAADbAAAADwAAAAAAAAAAAAAAAAChAgAA&#10;ZHJzL2Rvd25yZXYueG1sUEsFBgAAAAAEAAQA+QAAAIoDAAAAAA==&#10;" strokeweight="2pt"/>
              <v:rect id="Rectangle 61" o:spid="_x0000_s1086" style="position:absolute;left:7760;top:18561;width:6292;height:1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<v:textbox inset="1pt,1pt,1pt,1pt">
                  <w:txbxContent>
                    <w:p w14:paraId="38F6568A" w14:textId="22DD6DBE" w:rsidR="00ED12F6" w:rsidRPr="00146512" w:rsidRDefault="00ED12F6" w:rsidP="00954BE3">
                      <w:pPr>
                        <w:pStyle w:val="a5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</w:pPr>
                      <w:r w:rsidRPr="00A9614E">
                        <w:t>Звіт з лабораторної роботи №</w:t>
                      </w:r>
                      <w:r w:rsidR="00BE78C5">
                        <w:t>2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Jc0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fJc0bwAAADbAAAADwAAAAAAAAAAAAAAAAChAgAA&#10;ZHJzL2Rvd25yZXYueG1sUEsFBgAAAAAEAAQA+QAAAIoDAAAAAA==&#10;" strokeweight="2pt"/>
              <v:line id="Line 6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75S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r75Sr8AAADbAAAADwAAAAAAAAAAAAAAAACh&#10;AgAAZHJzL2Rvd25yZXYueG1sUEsFBgAAAAAEAAQA+QAAAI0DAAAAAA==&#10;" strokeweight="2pt"/>
              <v:line id="Line 6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xnP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8mxnPb8AAADbAAAADwAAAAAAAAAAAAAAAACh&#10;AgAAZHJzL2Rvd25yZXYueG1sUEsFBgAAAAAEAAQA+QAAAI0DAAAAAA==&#10;" strokeweight="2pt"/>
              <v:rect id="Rectangle 6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<v:textbox inset="1pt,1pt,1pt,1pt">
                  <w:txbxContent>
                    <w:p w14:paraId="2F4F2A48" w14:textId="77777777" w:rsidR="00ED12F6" w:rsidRDefault="00ED12F6" w:rsidP="00B66788">
                      <w:pPr>
                        <w:pStyle w:val="a5"/>
                        <w:jc w:val="center"/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<v:textbox inset="1pt,1pt,1pt,1pt">
                  <w:txbxContent>
                    <w:p w14:paraId="5DA48D2B" w14:textId="38A44BF2" w:rsidR="00ED12F6" w:rsidRDefault="00ED12F6" w:rsidP="00B66788">
                      <w:pPr>
                        <w:pStyle w:val="a5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jO8c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kH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xjO8cAAAADbAAAADwAAAAAAAAAAAAAAAACYAgAAZHJzL2Rvd25y&#10;ZXYueG1sUEsFBgAAAAAEAAQA9QAAAIUDAAAAAA==&#10;" filled="f" stroked="f" strokeweight=".25pt">
                <v:textbox inset="1pt,1pt,1pt,1pt">
                  <w:txbxContent>
                    <w:p w14:paraId="03ED5046" w14:textId="646BAAA2" w:rsidR="00ED12F6" w:rsidRPr="002F6B72" w:rsidRDefault="00ED12F6" w:rsidP="00B66788">
                      <w:pPr>
                        <w:pStyle w:val="a5"/>
                        <w:jc w:val="center"/>
                        <w:rPr>
                          <w:rFonts w:hint="eastAsia"/>
                          <w:iCs/>
                          <w:sz w:val="18"/>
                        </w:rPr>
                      </w:pPr>
                      <w:r>
                        <w:rPr>
                          <w:iCs/>
                          <w:sz w:val="18"/>
                        </w:rPr>
                        <w:t>9</w:t>
                      </w: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2o2sMAAADbAAAADwAAAGRycy9kb3ducmV2LnhtbESPQWsCMRSE7wX/Q3iCt5rVw9KuRhG1&#10;oPRQqv6A5+a5Wd28LEmq2/76RhA8DjPzDTOdd7YRV/KhdqxgNMxAEJdO11wpOOw/Xt9AhIissXFM&#10;Cn4pwHzWe5liod2Nv+m6i5VIEA4FKjAxtoWUoTRkMQxdS5y8k/MWY5K+ktrjLcFtI8dZlkuLNacF&#10;gy0tDZWX3Y9VsPXHz8vorzLyyFu/br5W78GelRr0u8UERKQuPsOP9kYryHO4f0k/QM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X9qNrDAAAA2wAAAA8AAAAAAAAAAAAA&#10;AAAAoQIAAGRycy9kb3ducmV2LnhtbFBLBQYAAAAABAAEAPkAAACRAwAAAAA=&#10;" strokeweight="1pt"/>
              <v:line id="Line 6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ENQc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SG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sQ1BxAAAANsAAAAPAAAAAAAAAAAA&#10;AAAAAKECAABkcnMvZG93bnJldi54bWxQSwUGAAAAAAQABAD5AAAAkgMAAAAA&#10;" strokeweight="1pt"/>
              <v:rect id="Rectangle 70" o:spid="_x0000_s1095" style="position:absolute;left:14295;top:19221;width:5609;height: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<v:textbox inset="1pt,1pt,1pt,1pt">
                  <w:txbxContent>
                    <w:p w14:paraId="5FAC5898" w14:textId="362F3D6F" w:rsidR="00ED12F6" w:rsidRDefault="00ED12F6" w:rsidP="00311F95">
                      <w:pPr>
                        <w:pStyle w:val="a5"/>
                        <w:jc w:val="center"/>
                        <w:rPr>
                          <w:rFonts w:ascii="Arial" w:hAnsi="Arial"/>
                          <w:sz w:val="36"/>
                        </w:rPr>
                      </w:pPr>
                      <w:r>
                        <w:rPr>
                          <w:rFonts w:ascii="Arial" w:hAnsi="Arial"/>
                          <w:sz w:val="36"/>
                        </w:rPr>
                        <w:t>ФІКТ</w:t>
                      </w:r>
                      <w:r w:rsidRPr="005F7A49">
                        <w:rPr>
                          <w:rFonts w:ascii="Times New Roman" w:hAnsi="Times New Roman"/>
                          <w:sz w:val="36"/>
                        </w:rPr>
                        <w:t>,</w:t>
                      </w:r>
                      <w:r>
                        <w:rPr>
                          <w:rFonts w:ascii="Arial" w:hAnsi="Arial"/>
                          <w:sz w:val="36"/>
                        </w:rPr>
                        <w:t xml:space="preserve"> гр. КІ-21-1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41BB"/>
    <w:multiLevelType w:val="hybridMultilevel"/>
    <w:tmpl w:val="000026E9"/>
    <w:lvl w:ilvl="0" w:tplc="000001EB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5F90"/>
    <w:multiLevelType w:val="hybridMultilevel"/>
    <w:tmpl w:val="00001649"/>
    <w:lvl w:ilvl="0" w:tplc="00006DF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9E2253"/>
    <w:multiLevelType w:val="hybridMultilevel"/>
    <w:tmpl w:val="F91096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31547"/>
    <w:multiLevelType w:val="multilevel"/>
    <w:tmpl w:val="14740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1A2FA1"/>
    <w:multiLevelType w:val="multilevel"/>
    <w:tmpl w:val="FBFE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3CC36A5"/>
    <w:multiLevelType w:val="hybridMultilevel"/>
    <w:tmpl w:val="922E8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EA4960"/>
    <w:multiLevelType w:val="hybridMultilevel"/>
    <w:tmpl w:val="92009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A64242"/>
    <w:multiLevelType w:val="multilevel"/>
    <w:tmpl w:val="33A8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7F14D0"/>
    <w:multiLevelType w:val="hybridMultilevel"/>
    <w:tmpl w:val="2B3AA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B01B94"/>
    <w:multiLevelType w:val="hybridMultilevel"/>
    <w:tmpl w:val="89DAEF3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3024045F"/>
    <w:multiLevelType w:val="hybridMultilevel"/>
    <w:tmpl w:val="A986037E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1">
    <w:nsid w:val="327A209E"/>
    <w:multiLevelType w:val="hybridMultilevel"/>
    <w:tmpl w:val="11ECFDE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336263A3"/>
    <w:multiLevelType w:val="hybridMultilevel"/>
    <w:tmpl w:val="3F5AC95C"/>
    <w:lvl w:ilvl="0" w:tplc="C2DAA48E">
      <w:start w:val="1"/>
      <w:numFmt w:val="bullet"/>
      <w:lvlText w:val=""/>
      <w:lvlJc w:val="left"/>
      <w:pPr>
        <w:ind w:left="170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3">
    <w:nsid w:val="33AF7868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6210A"/>
    <w:multiLevelType w:val="multilevel"/>
    <w:tmpl w:val="8A1E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8854FF6"/>
    <w:multiLevelType w:val="hybridMultilevel"/>
    <w:tmpl w:val="203297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936672C"/>
    <w:multiLevelType w:val="hybridMultilevel"/>
    <w:tmpl w:val="AA3434E2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4DF56BD2"/>
    <w:multiLevelType w:val="hybridMultilevel"/>
    <w:tmpl w:val="43C2C21E"/>
    <w:lvl w:ilvl="0" w:tplc="041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8">
    <w:nsid w:val="4E83406D"/>
    <w:multiLevelType w:val="multilevel"/>
    <w:tmpl w:val="CE40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25A1ACC"/>
    <w:multiLevelType w:val="hybridMultilevel"/>
    <w:tmpl w:val="68F4B47E"/>
    <w:lvl w:ilvl="0" w:tplc="C2DAA4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327418F"/>
    <w:multiLevelType w:val="hybridMultilevel"/>
    <w:tmpl w:val="85464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752106"/>
    <w:multiLevelType w:val="hybridMultilevel"/>
    <w:tmpl w:val="B63C9418"/>
    <w:lvl w:ilvl="0" w:tplc="A1C8229A">
      <w:start w:val="1"/>
      <w:numFmt w:val="decimal"/>
      <w:lvlText w:val="%1."/>
      <w:lvlJc w:val="left"/>
      <w:pPr>
        <w:ind w:left="1173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2961D6"/>
    <w:multiLevelType w:val="hybridMultilevel"/>
    <w:tmpl w:val="116E0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C10284"/>
    <w:multiLevelType w:val="hybridMultilevel"/>
    <w:tmpl w:val="853E12B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0B2860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A70D2E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AF61B7"/>
    <w:multiLevelType w:val="hybridMultilevel"/>
    <w:tmpl w:val="59743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4C29AF"/>
    <w:multiLevelType w:val="hybridMultilevel"/>
    <w:tmpl w:val="F6D26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5B6205"/>
    <w:multiLevelType w:val="hybridMultilevel"/>
    <w:tmpl w:val="51E2D6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8B61F6"/>
    <w:multiLevelType w:val="hybridMultilevel"/>
    <w:tmpl w:val="51E2D6FA"/>
    <w:lvl w:ilvl="0" w:tplc="7B84EF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5096D"/>
    <w:multiLevelType w:val="hybridMultilevel"/>
    <w:tmpl w:val="0BC60D50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1">
    <w:nsid w:val="7670721F"/>
    <w:multiLevelType w:val="hybridMultilevel"/>
    <w:tmpl w:val="AA3434E2"/>
    <w:lvl w:ilvl="0" w:tplc="B0DA0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77960D13"/>
    <w:multiLevelType w:val="hybridMultilevel"/>
    <w:tmpl w:val="A1B4F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075350"/>
    <w:multiLevelType w:val="multilevel"/>
    <w:tmpl w:val="F2FE99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10"/>
  </w:num>
  <w:num w:numId="4">
    <w:abstractNumId w:val="0"/>
  </w:num>
  <w:num w:numId="5">
    <w:abstractNumId w:val="23"/>
  </w:num>
  <w:num w:numId="6">
    <w:abstractNumId w:val="11"/>
  </w:num>
  <w:num w:numId="7">
    <w:abstractNumId w:val="9"/>
  </w:num>
  <w:num w:numId="8">
    <w:abstractNumId w:val="19"/>
  </w:num>
  <w:num w:numId="9">
    <w:abstractNumId w:val="17"/>
  </w:num>
  <w:num w:numId="10">
    <w:abstractNumId w:val="5"/>
  </w:num>
  <w:num w:numId="11">
    <w:abstractNumId w:val="20"/>
  </w:num>
  <w:num w:numId="12">
    <w:abstractNumId w:val="27"/>
  </w:num>
  <w:num w:numId="13">
    <w:abstractNumId w:val="15"/>
  </w:num>
  <w:num w:numId="14">
    <w:abstractNumId w:val="30"/>
  </w:num>
  <w:num w:numId="15">
    <w:abstractNumId w:val="29"/>
  </w:num>
  <w:num w:numId="16">
    <w:abstractNumId w:val="24"/>
  </w:num>
  <w:num w:numId="17">
    <w:abstractNumId w:val="25"/>
  </w:num>
  <w:num w:numId="18">
    <w:abstractNumId w:val="28"/>
  </w:num>
  <w:num w:numId="19">
    <w:abstractNumId w:val="31"/>
  </w:num>
  <w:num w:numId="20">
    <w:abstractNumId w:val="21"/>
  </w:num>
  <w:num w:numId="21">
    <w:abstractNumId w:val="3"/>
  </w:num>
  <w:num w:numId="22">
    <w:abstractNumId w:val="33"/>
  </w:num>
  <w:num w:numId="23">
    <w:abstractNumId w:val="13"/>
  </w:num>
  <w:num w:numId="24">
    <w:abstractNumId w:val="16"/>
  </w:num>
  <w:num w:numId="25">
    <w:abstractNumId w:val="32"/>
  </w:num>
  <w:num w:numId="26">
    <w:abstractNumId w:val="2"/>
  </w:num>
  <w:num w:numId="27">
    <w:abstractNumId w:val="22"/>
  </w:num>
  <w:num w:numId="28">
    <w:abstractNumId w:val="26"/>
  </w:num>
  <w:num w:numId="29">
    <w:abstractNumId w:val="8"/>
  </w:num>
  <w:num w:numId="30">
    <w:abstractNumId w:val="6"/>
  </w:num>
  <w:num w:numId="31">
    <w:abstractNumId w:val="14"/>
  </w:num>
  <w:num w:numId="32">
    <w:abstractNumId w:val="18"/>
  </w:num>
  <w:num w:numId="33">
    <w:abstractNumId w:val="7"/>
  </w:num>
  <w:num w:numId="3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788"/>
    <w:rsid w:val="000009C3"/>
    <w:rsid w:val="000011E4"/>
    <w:rsid w:val="00003304"/>
    <w:rsid w:val="0000390B"/>
    <w:rsid w:val="00005C17"/>
    <w:rsid w:val="00006A3D"/>
    <w:rsid w:val="00007207"/>
    <w:rsid w:val="00010C72"/>
    <w:rsid w:val="0001240A"/>
    <w:rsid w:val="00016C4E"/>
    <w:rsid w:val="00022083"/>
    <w:rsid w:val="00022744"/>
    <w:rsid w:val="00023260"/>
    <w:rsid w:val="00027286"/>
    <w:rsid w:val="00031D5C"/>
    <w:rsid w:val="00032079"/>
    <w:rsid w:val="00036A9A"/>
    <w:rsid w:val="00037AAE"/>
    <w:rsid w:val="00040786"/>
    <w:rsid w:val="00042BEE"/>
    <w:rsid w:val="00043B7E"/>
    <w:rsid w:val="0004603B"/>
    <w:rsid w:val="0004617D"/>
    <w:rsid w:val="00047959"/>
    <w:rsid w:val="00047A1F"/>
    <w:rsid w:val="00047DF0"/>
    <w:rsid w:val="00051903"/>
    <w:rsid w:val="0005212F"/>
    <w:rsid w:val="0005325B"/>
    <w:rsid w:val="0006138D"/>
    <w:rsid w:val="00061819"/>
    <w:rsid w:val="00065D0A"/>
    <w:rsid w:val="000663E4"/>
    <w:rsid w:val="000668DB"/>
    <w:rsid w:val="00067D4E"/>
    <w:rsid w:val="00067E52"/>
    <w:rsid w:val="000733AE"/>
    <w:rsid w:val="0007391D"/>
    <w:rsid w:val="000741FA"/>
    <w:rsid w:val="00080607"/>
    <w:rsid w:val="000806C9"/>
    <w:rsid w:val="00082186"/>
    <w:rsid w:val="00082DDA"/>
    <w:rsid w:val="00084F68"/>
    <w:rsid w:val="000902CE"/>
    <w:rsid w:val="0009031A"/>
    <w:rsid w:val="000904F3"/>
    <w:rsid w:val="00090E3B"/>
    <w:rsid w:val="00090EE1"/>
    <w:rsid w:val="00091F54"/>
    <w:rsid w:val="00094AB3"/>
    <w:rsid w:val="00095536"/>
    <w:rsid w:val="00096498"/>
    <w:rsid w:val="000A2724"/>
    <w:rsid w:val="000A4F19"/>
    <w:rsid w:val="000A555E"/>
    <w:rsid w:val="000B0280"/>
    <w:rsid w:val="000B05DF"/>
    <w:rsid w:val="000B08BE"/>
    <w:rsid w:val="000B368B"/>
    <w:rsid w:val="000B3C40"/>
    <w:rsid w:val="000B4E91"/>
    <w:rsid w:val="000B5891"/>
    <w:rsid w:val="000B5EF8"/>
    <w:rsid w:val="000B6153"/>
    <w:rsid w:val="000B6D0F"/>
    <w:rsid w:val="000C003D"/>
    <w:rsid w:val="000C0E8A"/>
    <w:rsid w:val="000C5159"/>
    <w:rsid w:val="000C5C39"/>
    <w:rsid w:val="000D2C0A"/>
    <w:rsid w:val="000D4040"/>
    <w:rsid w:val="000D47A2"/>
    <w:rsid w:val="000E0325"/>
    <w:rsid w:val="000E2D5B"/>
    <w:rsid w:val="000E433B"/>
    <w:rsid w:val="000E57FF"/>
    <w:rsid w:val="000E5A50"/>
    <w:rsid w:val="000F0F4C"/>
    <w:rsid w:val="000F12CA"/>
    <w:rsid w:val="000F2684"/>
    <w:rsid w:val="000F5BC0"/>
    <w:rsid w:val="000F7B9C"/>
    <w:rsid w:val="000F7DC9"/>
    <w:rsid w:val="0010074C"/>
    <w:rsid w:val="00101166"/>
    <w:rsid w:val="001024EC"/>
    <w:rsid w:val="00103067"/>
    <w:rsid w:val="001032A2"/>
    <w:rsid w:val="00104621"/>
    <w:rsid w:val="0011226C"/>
    <w:rsid w:val="00113BC9"/>
    <w:rsid w:val="001167EF"/>
    <w:rsid w:val="001172CF"/>
    <w:rsid w:val="00122665"/>
    <w:rsid w:val="00122766"/>
    <w:rsid w:val="00125517"/>
    <w:rsid w:val="00125EC3"/>
    <w:rsid w:val="00131316"/>
    <w:rsid w:val="00132270"/>
    <w:rsid w:val="001349EB"/>
    <w:rsid w:val="00135E9D"/>
    <w:rsid w:val="001366CC"/>
    <w:rsid w:val="00136EAB"/>
    <w:rsid w:val="001379D8"/>
    <w:rsid w:val="00141984"/>
    <w:rsid w:val="00144ED4"/>
    <w:rsid w:val="00145FA5"/>
    <w:rsid w:val="00146512"/>
    <w:rsid w:val="00151100"/>
    <w:rsid w:val="00155779"/>
    <w:rsid w:val="0015702C"/>
    <w:rsid w:val="001601C0"/>
    <w:rsid w:val="001604A2"/>
    <w:rsid w:val="00160B76"/>
    <w:rsid w:val="001638E4"/>
    <w:rsid w:val="00164352"/>
    <w:rsid w:val="001717EB"/>
    <w:rsid w:val="00171802"/>
    <w:rsid w:val="00183C55"/>
    <w:rsid w:val="0019328A"/>
    <w:rsid w:val="001A0FD2"/>
    <w:rsid w:val="001A567F"/>
    <w:rsid w:val="001A73FB"/>
    <w:rsid w:val="001B00D6"/>
    <w:rsid w:val="001B3921"/>
    <w:rsid w:val="001B3EB5"/>
    <w:rsid w:val="001B3F8C"/>
    <w:rsid w:val="001B6DC6"/>
    <w:rsid w:val="001B72C2"/>
    <w:rsid w:val="001B7F3D"/>
    <w:rsid w:val="001C0B7D"/>
    <w:rsid w:val="001C133B"/>
    <w:rsid w:val="001C283F"/>
    <w:rsid w:val="001C4915"/>
    <w:rsid w:val="001C75DC"/>
    <w:rsid w:val="001D0306"/>
    <w:rsid w:val="001D0396"/>
    <w:rsid w:val="001D1CB5"/>
    <w:rsid w:val="001D6E2C"/>
    <w:rsid w:val="001E5824"/>
    <w:rsid w:val="001E6442"/>
    <w:rsid w:val="001F41F4"/>
    <w:rsid w:val="001F4D44"/>
    <w:rsid w:val="00200C8D"/>
    <w:rsid w:val="00201157"/>
    <w:rsid w:val="0020273C"/>
    <w:rsid w:val="00202F2A"/>
    <w:rsid w:val="002033DA"/>
    <w:rsid w:val="00204D27"/>
    <w:rsid w:val="00207347"/>
    <w:rsid w:val="00211AF6"/>
    <w:rsid w:val="00211D71"/>
    <w:rsid w:val="0021337A"/>
    <w:rsid w:val="00214926"/>
    <w:rsid w:val="002151B1"/>
    <w:rsid w:val="00220780"/>
    <w:rsid w:val="00220A87"/>
    <w:rsid w:val="00221EF8"/>
    <w:rsid w:val="00224CE5"/>
    <w:rsid w:val="002320E4"/>
    <w:rsid w:val="0023654D"/>
    <w:rsid w:val="00236856"/>
    <w:rsid w:val="00240401"/>
    <w:rsid w:val="00241635"/>
    <w:rsid w:val="00245CE6"/>
    <w:rsid w:val="00245F1E"/>
    <w:rsid w:val="00246C40"/>
    <w:rsid w:val="002517E0"/>
    <w:rsid w:val="00253130"/>
    <w:rsid w:val="00254269"/>
    <w:rsid w:val="00254583"/>
    <w:rsid w:val="002559A1"/>
    <w:rsid w:val="00255B3D"/>
    <w:rsid w:val="002600DB"/>
    <w:rsid w:val="00260199"/>
    <w:rsid w:val="00262D3C"/>
    <w:rsid w:val="002637A4"/>
    <w:rsid w:val="002638A5"/>
    <w:rsid w:val="00265C70"/>
    <w:rsid w:val="00265CF4"/>
    <w:rsid w:val="002667BF"/>
    <w:rsid w:val="0027467D"/>
    <w:rsid w:val="0027502A"/>
    <w:rsid w:val="002759DE"/>
    <w:rsid w:val="00276271"/>
    <w:rsid w:val="00276D97"/>
    <w:rsid w:val="0027724C"/>
    <w:rsid w:val="00285301"/>
    <w:rsid w:val="002854B0"/>
    <w:rsid w:val="00286595"/>
    <w:rsid w:val="00287D22"/>
    <w:rsid w:val="00287F62"/>
    <w:rsid w:val="00292E69"/>
    <w:rsid w:val="00293E7E"/>
    <w:rsid w:val="002975BB"/>
    <w:rsid w:val="002A0B00"/>
    <w:rsid w:val="002A1E53"/>
    <w:rsid w:val="002A23DD"/>
    <w:rsid w:val="002A424B"/>
    <w:rsid w:val="002A5AA2"/>
    <w:rsid w:val="002A6350"/>
    <w:rsid w:val="002A6790"/>
    <w:rsid w:val="002C00EB"/>
    <w:rsid w:val="002C0734"/>
    <w:rsid w:val="002C26F8"/>
    <w:rsid w:val="002C2CAA"/>
    <w:rsid w:val="002C3989"/>
    <w:rsid w:val="002C6A4E"/>
    <w:rsid w:val="002D255D"/>
    <w:rsid w:val="002D359F"/>
    <w:rsid w:val="002D42F1"/>
    <w:rsid w:val="002D4E1D"/>
    <w:rsid w:val="002D6467"/>
    <w:rsid w:val="002D656A"/>
    <w:rsid w:val="002D72D9"/>
    <w:rsid w:val="002E1615"/>
    <w:rsid w:val="002E31CF"/>
    <w:rsid w:val="002E3DCC"/>
    <w:rsid w:val="002E7FC3"/>
    <w:rsid w:val="002F06E9"/>
    <w:rsid w:val="002F197E"/>
    <w:rsid w:val="002F445D"/>
    <w:rsid w:val="002F46A5"/>
    <w:rsid w:val="002F620C"/>
    <w:rsid w:val="002F6B72"/>
    <w:rsid w:val="002F76D2"/>
    <w:rsid w:val="00303712"/>
    <w:rsid w:val="003040CE"/>
    <w:rsid w:val="003044D1"/>
    <w:rsid w:val="0030642F"/>
    <w:rsid w:val="003118D9"/>
    <w:rsid w:val="00311F95"/>
    <w:rsid w:val="003120BA"/>
    <w:rsid w:val="00312313"/>
    <w:rsid w:val="003163F4"/>
    <w:rsid w:val="003166D8"/>
    <w:rsid w:val="00317E3D"/>
    <w:rsid w:val="00321BE3"/>
    <w:rsid w:val="0032266F"/>
    <w:rsid w:val="00323DB1"/>
    <w:rsid w:val="00326D2B"/>
    <w:rsid w:val="003275ED"/>
    <w:rsid w:val="00327A67"/>
    <w:rsid w:val="003314AC"/>
    <w:rsid w:val="00333F7F"/>
    <w:rsid w:val="003364A1"/>
    <w:rsid w:val="00337EB1"/>
    <w:rsid w:val="003414CF"/>
    <w:rsid w:val="00342EF6"/>
    <w:rsid w:val="00351084"/>
    <w:rsid w:val="00353FD8"/>
    <w:rsid w:val="00355B87"/>
    <w:rsid w:val="00357FF8"/>
    <w:rsid w:val="00362B77"/>
    <w:rsid w:val="00363174"/>
    <w:rsid w:val="0036430A"/>
    <w:rsid w:val="00366C82"/>
    <w:rsid w:val="00367CF8"/>
    <w:rsid w:val="003731B8"/>
    <w:rsid w:val="00377078"/>
    <w:rsid w:val="00377697"/>
    <w:rsid w:val="003812D4"/>
    <w:rsid w:val="00381734"/>
    <w:rsid w:val="003817BF"/>
    <w:rsid w:val="00385D68"/>
    <w:rsid w:val="00386451"/>
    <w:rsid w:val="00386DD4"/>
    <w:rsid w:val="003979FE"/>
    <w:rsid w:val="00397B54"/>
    <w:rsid w:val="003A32E4"/>
    <w:rsid w:val="003A4351"/>
    <w:rsid w:val="003A4D47"/>
    <w:rsid w:val="003A6B52"/>
    <w:rsid w:val="003A6D99"/>
    <w:rsid w:val="003B13C6"/>
    <w:rsid w:val="003B2DB3"/>
    <w:rsid w:val="003B4B06"/>
    <w:rsid w:val="003B5078"/>
    <w:rsid w:val="003B6CE9"/>
    <w:rsid w:val="003C13A7"/>
    <w:rsid w:val="003C3807"/>
    <w:rsid w:val="003C57B2"/>
    <w:rsid w:val="003C6F00"/>
    <w:rsid w:val="003C70C8"/>
    <w:rsid w:val="003D0A01"/>
    <w:rsid w:val="003D1FCE"/>
    <w:rsid w:val="003D3952"/>
    <w:rsid w:val="003D5170"/>
    <w:rsid w:val="003D5947"/>
    <w:rsid w:val="003E01BF"/>
    <w:rsid w:val="003E0570"/>
    <w:rsid w:val="003E05DD"/>
    <w:rsid w:val="003E1590"/>
    <w:rsid w:val="003E1C53"/>
    <w:rsid w:val="003E48BB"/>
    <w:rsid w:val="003E573D"/>
    <w:rsid w:val="003E6120"/>
    <w:rsid w:val="003E6E94"/>
    <w:rsid w:val="003E6F39"/>
    <w:rsid w:val="003E719E"/>
    <w:rsid w:val="003F0CCA"/>
    <w:rsid w:val="003F161E"/>
    <w:rsid w:val="003F2ABB"/>
    <w:rsid w:val="003F56BA"/>
    <w:rsid w:val="003F57F5"/>
    <w:rsid w:val="003F7A5A"/>
    <w:rsid w:val="004004BC"/>
    <w:rsid w:val="0040372A"/>
    <w:rsid w:val="00404968"/>
    <w:rsid w:val="00406364"/>
    <w:rsid w:val="004101F4"/>
    <w:rsid w:val="004105F2"/>
    <w:rsid w:val="004128AA"/>
    <w:rsid w:val="00414ECC"/>
    <w:rsid w:val="00415FA2"/>
    <w:rsid w:val="004169E3"/>
    <w:rsid w:val="00417AF4"/>
    <w:rsid w:val="0042016E"/>
    <w:rsid w:val="00422552"/>
    <w:rsid w:val="0042305C"/>
    <w:rsid w:val="00424CB3"/>
    <w:rsid w:val="004272B3"/>
    <w:rsid w:val="004303AB"/>
    <w:rsid w:val="00431CE9"/>
    <w:rsid w:val="004326BF"/>
    <w:rsid w:val="004335A1"/>
    <w:rsid w:val="00436928"/>
    <w:rsid w:val="00441D33"/>
    <w:rsid w:val="004428A5"/>
    <w:rsid w:val="00443417"/>
    <w:rsid w:val="00444B10"/>
    <w:rsid w:val="00454D51"/>
    <w:rsid w:val="004552F5"/>
    <w:rsid w:val="004573EE"/>
    <w:rsid w:val="00470AD8"/>
    <w:rsid w:val="00473FC9"/>
    <w:rsid w:val="00477176"/>
    <w:rsid w:val="00482385"/>
    <w:rsid w:val="0048324E"/>
    <w:rsid w:val="00485AEB"/>
    <w:rsid w:val="00485D35"/>
    <w:rsid w:val="0049055A"/>
    <w:rsid w:val="004935B2"/>
    <w:rsid w:val="00494350"/>
    <w:rsid w:val="004953D0"/>
    <w:rsid w:val="004A2797"/>
    <w:rsid w:val="004A37BB"/>
    <w:rsid w:val="004A3D25"/>
    <w:rsid w:val="004A496B"/>
    <w:rsid w:val="004A4DDF"/>
    <w:rsid w:val="004A5269"/>
    <w:rsid w:val="004A6835"/>
    <w:rsid w:val="004B26B0"/>
    <w:rsid w:val="004B2FA3"/>
    <w:rsid w:val="004B732E"/>
    <w:rsid w:val="004C2A0B"/>
    <w:rsid w:val="004C359E"/>
    <w:rsid w:val="004C6F1E"/>
    <w:rsid w:val="004C7D01"/>
    <w:rsid w:val="004C7EE5"/>
    <w:rsid w:val="004D0C3E"/>
    <w:rsid w:val="004D4022"/>
    <w:rsid w:val="004D4AB9"/>
    <w:rsid w:val="004D51CE"/>
    <w:rsid w:val="004E3941"/>
    <w:rsid w:val="004E4084"/>
    <w:rsid w:val="004E553F"/>
    <w:rsid w:val="004E7D69"/>
    <w:rsid w:val="004F2E3C"/>
    <w:rsid w:val="004F7585"/>
    <w:rsid w:val="004F766C"/>
    <w:rsid w:val="005001D2"/>
    <w:rsid w:val="00501644"/>
    <w:rsid w:val="005017BD"/>
    <w:rsid w:val="00502B1A"/>
    <w:rsid w:val="00504C17"/>
    <w:rsid w:val="00506BCB"/>
    <w:rsid w:val="00511380"/>
    <w:rsid w:val="00511A2B"/>
    <w:rsid w:val="00511AE4"/>
    <w:rsid w:val="00511D00"/>
    <w:rsid w:val="00512BD1"/>
    <w:rsid w:val="00514614"/>
    <w:rsid w:val="00520D1F"/>
    <w:rsid w:val="00525897"/>
    <w:rsid w:val="00530562"/>
    <w:rsid w:val="00532EC1"/>
    <w:rsid w:val="00532F0B"/>
    <w:rsid w:val="00540B21"/>
    <w:rsid w:val="00540ED2"/>
    <w:rsid w:val="00541E90"/>
    <w:rsid w:val="005422A1"/>
    <w:rsid w:val="005438E8"/>
    <w:rsid w:val="00544D06"/>
    <w:rsid w:val="005453C2"/>
    <w:rsid w:val="00547A00"/>
    <w:rsid w:val="00565C41"/>
    <w:rsid w:val="0056788C"/>
    <w:rsid w:val="00567D1E"/>
    <w:rsid w:val="00572D4B"/>
    <w:rsid w:val="00574F50"/>
    <w:rsid w:val="00575285"/>
    <w:rsid w:val="00576CDD"/>
    <w:rsid w:val="005871DD"/>
    <w:rsid w:val="00591F4C"/>
    <w:rsid w:val="00595D85"/>
    <w:rsid w:val="005A20E1"/>
    <w:rsid w:val="005A2112"/>
    <w:rsid w:val="005A25F5"/>
    <w:rsid w:val="005A2BB2"/>
    <w:rsid w:val="005A45E1"/>
    <w:rsid w:val="005A7B1D"/>
    <w:rsid w:val="005B4630"/>
    <w:rsid w:val="005B4AAC"/>
    <w:rsid w:val="005B51C4"/>
    <w:rsid w:val="005B5F4D"/>
    <w:rsid w:val="005C6FC1"/>
    <w:rsid w:val="005D0024"/>
    <w:rsid w:val="005D3FB0"/>
    <w:rsid w:val="005D422A"/>
    <w:rsid w:val="005E10A1"/>
    <w:rsid w:val="005E3725"/>
    <w:rsid w:val="005E6DEE"/>
    <w:rsid w:val="005F5343"/>
    <w:rsid w:val="005F5DC4"/>
    <w:rsid w:val="005F681F"/>
    <w:rsid w:val="005F6850"/>
    <w:rsid w:val="005F747D"/>
    <w:rsid w:val="005F7A49"/>
    <w:rsid w:val="006000F9"/>
    <w:rsid w:val="0060196C"/>
    <w:rsid w:val="00601A98"/>
    <w:rsid w:val="006027CC"/>
    <w:rsid w:val="00603407"/>
    <w:rsid w:val="00604EEC"/>
    <w:rsid w:val="0060519B"/>
    <w:rsid w:val="0061103C"/>
    <w:rsid w:val="00615CBE"/>
    <w:rsid w:val="00617F80"/>
    <w:rsid w:val="00620937"/>
    <w:rsid w:val="006212D3"/>
    <w:rsid w:val="006219FD"/>
    <w:rsid w:val="00623075"/>
    <w:rsid w:val="00624750"/>
    <w:rsid w:val="00624799"/>
    <w:rsid w:val="00625AB3"/>
    <w:rsid w:val="00631123"/>
    <w:rsid w:val="00632012"/>
    <w:rsid w:val="00635F7A"/>
    <w:rsid w:val="00636465"/>
    <w:rsid w:val="006374BE"/>
    <w:rsid w:val="006470A2"/>
    <w:rsid w:val="00651D76"/>
    <w:rsid w:val="006538A8"/>
    <w:rsid w:val="00653A84"/>
    <w:rsid w:val="0065615F"/>
    <w:rsid w:val="0066143A"/>
    <w:rsid w:val="00661E9B"/>
    <w:rsid w:val="00662CAD"/>
    <w:rsid w:val="0066626A"/>
    <w:rsid w:val="00666908"/>
    <w:rsid w:val="00666CF0"/>
    <w:rsid w:val="00674985"/>
    <w:rsid w:val="006755E0"/>
    <w:rsid w:val="00681C05"/>
    <w:rsid w:val="00683535"/>
    <w:rsid w:val="0068464E"/>
    <w:rsid w:val="00684A45"/>
    <w:rsid w:val="00685982"/>
    <w:rsid w:val="00685DF2"/>
    <w:rsid w:val="006861A5"/>
    <w:rsid w:val="00686EA5"/>
    <w:rsid w:val="0068773B"/>
    <w:rsid w:val="006908EF"/>
    <w:rsid w:val="00691B92"/>
    <w:rsid w:val="006965FB"/>
    <w:rsid w:val="00696902"/>
    <w:rsid w:val="006974B1"/>
    <w:rsid w:val="006A170A"/>
    <w:rsid w:val="006A23AE"/>
    <w:rsid w:val="006A3F34"/>
    <w:rsid w:val="006A57B8"/>
    <w:rsid w:val="006B0D46"/>
    <w:rsid w:val="006B754A"/>
    <w:rsid w:val="006C359C"/>
    <w:rsid w:val="006C58B5"/>
    <w:rsid w:val="006C7040"/>
    <w:rsid w:val="006D195A"/>
    <w:rsid w:val="006D37A2"/>
    <w:rsid w:val="006D4B16"/>
    <w:rsid w:val="006D6136"/>
    <w:rsid w:val="006D68C4"/>
    <w:rsid w:val="006E21D8"/>
    <w:rsid w:val="006F30A5"/>
    <w:rsid w:val="006F3FA3"/>
    <w:rsid w:val="006F471C"/>
    <w:rsid w:val="006F649E"/>
    <w:rsid w:val="006F6F54"/>
    <w:rsid w:val="0070205F"/>
    <w:rsid w:val="007065D9"/>
    <w:rsid w:val="007131A7"/>
    <w:rsid w:val="00714789"/>
    <w:rsid w:val="0071656E"/>
    <w:rsid w:val="00717A8D"/>
    <w:rsid w:val="007204D3"/>
    <w:rsid w:val="00722A34"/>
    <w:rsid w:val="007237D2"/>
    <w:rsid w:val="00723BB9"/>
    <w:rsid w:val="0072667C"/>
    <w:rsid w:val="00735DB1"/>
    <w:rsid w:val="007431A9"/>
    <w:rsid w:val="007454E7"/>
    <w:rsid w:val="00745822"/>
    <w:rsid w:val="00746C53"/>
    <w:rsid w:val="00746E78"/>
    <w:rsid w:val="00747F05"/>
    <w:rsid w:val="007508BA"/>
    <w:rsid w:val="00760612"/>
    <w:rsid w:val="00763D44"/>
    <w:rsid w:val="007655B6"/>
    <w:rsid w:val="007659B7"/>
    <w:rsid w:val="007729DF"/>
    <w:rsid w:val="007731CB"/>
    <w:rsid w:val="0077414E"/>
    <w:rsid w:val="00774928"/>
    <w:rsid w:val="00775B9F"/>
    <w:rsid w:val="00780A5D"/>
    <w:rsid w:val="00780B4D"/>
    <w:rsid w:val="00781AD8"/>
    <w:rsid w:val="00782DF2"/>
    <w:rsid w:val="007844F4"/>
    <w:rsid w:val="00784A72"/>
    <w:rsid w:val="00784AFB"/>
    <w:rsid w:val="007860ED"/>
    <w:rsid w:val="00790CEB"/>
    <w:rsid w:val="00793BCA"/>
    <w:rsid w:val="0079448A"/>
    <w:rsid w:val="00795654"/>
    <w:rsid w:val="007A1824"/>
    <w:rsid w:val="007A6392"/>
    <w:rsid w:val="007A765F"/>
    <w:rsid w:val="007B0AD3"/>
    <w:rsid w:val="007B26BB"/>
    <w:rsid w:val="007B3129"/>
    <w:rsid w:val="007B4933"/>
    <w:rsid w:val="007C18C6"/>
    <w:rsid w:val="007C4928"/>
    <w:rsid w:val="007C4B45"/>
    <w:rsid w:val="007C4CA0"/>
    <w:rsid w:val="007C59AA"/>
    <w:rsid w:val="007C74D5"/>
    <w:rsid w:val="007D0862"/>
    <w:rsid w:val="007D34FF"/>
    <w:rsid w:val="007D403F"/>
    <w:rsid w:val="007D7D7B"/>
    <w:rsid w:val="007E108D"/>
    <w:rsid w:val="007E533A"/>
    <w:rsid w:val="007E5F55"/>
    <w:rsid w:val="007E6019"/>
    <w:rsid w:val="007E696E"/>
    <w:rsid w:val="007F0DA4"/>
    <w:rsid w:val="007F33B8"/>
    <w:rsid w:val="007F4A03"/>
    <w:rsid w:val="007F52E0"/>
    <w:rsid w:val="007F7069"/>
    <w:rsid w:val="007F7B67"/>
    <w:rsid w:val="00804E4B"/>
    <w:rsid w:val="0080663F"/>
    <w:rsid w:val="008109C2"/>
    <w:rsid w:val="00811CEB"/>
    <w:rsid w:val="008130D5"/>
    <w:rsid w:val="00813ABA"/>
    <w:rsid w:val="00823CF7"/>
    <w:rsid w:val="0082592A"/>
    <w:rsid w:val="008270EB"/>
    <w:rsid w:val="00831415"/>
    <w:rsid w:val="008328CC"/>
    <w:rsid w:val="008330DA"/>
    <w:rsid w:val="008330DD"/>
    <w:rsid w:val="0083442E"/>
    <w:rsid w:val="00834D72"/>
    <w:rsid w:val="00835602"/>
    <w:rsid w:val="00836F87"/>
    <w:rsid w:val="0084102D"/>
    <w:rsid w:val="0084172C"/>
    <w:rsid w:val="00845DD4"/>
    <w:rsid w:val="00850AFF"/>
    <w:rsid w:val="00852898"/>
    <w:rsid w:val="00852FFA"/>
    <w:rsid w:val="00854C0E"/>
    <w:rsid w:val="00856560"/>
    <w:rsid w:val="00861C72"/>
    <w:rsid w:val="00862F78"/>
    <w:rsid w:val="008632E7"/>
    <w:rsid w:val="00872C33"/>
    <w:rsid w:val="00875152"/>
    <w:rsid w:val="00875712"/>
    <w:rsid w:val="00880C42"/>
    <w:rsid w:val="00884004"/>
    <w:rsid w:val="008844BB"/>
    <w:rsid w:val="00884B93"/>
    <w:rsid w:val="00885BEB"/>
    <w:rsid w:val="008910F3"/>
    <w:rsid w:val="00891FC2"/>
    <w:rsid w:val="00892EAE"/>
    <w:rsid w:val="008A0253"/>
    <w:rsid w:val="008A128C"/>
    <w:rsid w:val="008A4C80"/>
    <w:rsid w:val="008A6750"/>
    <w:rsid w:val="008B5588"/>
    <w:rsid w:val="008B5E29"/>
    <w:rsid w:val="008B74AF"/>
    <w:rsid w:val="008C0BBC"/>
    <w:rsid w:val="008C11F3"/>
    <w:rsid w:val="008C274D"/>
    <w:rsid w:val="008C27F4"/>
    <w:rsid w:val="008D133E"/>
    <w:rsid w:val="008D4897"/>
    <w:rsid w:val="008D48CB"/>
    <w:rsid w:val="008D7844"/>
    <w:rsid w:val="008D7D1E"/>
    <w:rsid w:val="008E14C9"/>
    <w:rsid w:val="008E1D42"/>
    <w:rsid w:val="008E4026"/>
    <w:rsid w:val="008E4661"/>
    <w:rsid w:val="008E7E9C"/>
    <w:rsid w:val="008F0E3F"/>
    <w:rsid w:val="008F1BD6"/>
    <w:rsid w:val="008F2371"/>
    <w:rsid w:val="008F4BF9"/>
    <w:rsid w:val="008F7BD6"/>
    <w:rsid w:val="008F7E58"/>
    <w:rsid w:val="00900613"/>
    <w:rsid w:val="009009A0"/>
    <w:rsid w:val="009035D7"/>
    <w:rsid w:val="00903619"/>
    <w:rsid w:val="0090432C"/>
    <w:rsid w:val="00905973"/>
    <w:rsid w:val="00905E29"/>
    <w:rsid w:val="00906114"/>
    <w:rsid w:val="00906C2F"/>
    <w:rsid w:val="00906C54"/>
    <w:rsid w:val="00907536"/>
    <w:rsid w:val="00907D61"/>
    <w:rsid w:val="00907ED9"/>
    <w:rsid w:val="00907F61"/>
    <w:rsid w:val="00910DE3"/>
    <w:rsid w:val="00911092"/>
    <w:rsid w:val="00911193"/>
    <w:rsid w:val="0091162F"/>
    <w:rsid w:val="00913AD0"/>
    <w:rsid w:val="0092098A"/>
    <w:rsid w:val="00921CF0"/>
    <w:rsid w:val="00922CCA"/>
    <w:rsid w:val="00922DA3"/>
    <w:rsid w:val="00923505"/>
    <w:rsid w:val="00931747"/>
    <w:rsid w:val="00933C7E"/>
    <w:rsid w:val="00933E06"/>
    <w:rsid w:val="00937A44"/>
    <w:rsid w:val="00941C18"/>
    <w:rsid w:val="00944447"/>
    <w:rsid w:val="00947F6A"/>
    <w:rsid w:val="00953FD6"/>
    <w:rsid w:val="00954BE3"/>
    <w:rsid w:val="00957E66"/>
    <w:rsid w:val="0096387D"/>
    <w:rsid w:val="00965083"/>
    <w:rsid w:val="00965683"/>
    <w:rsid w:val="00965B99"/>
    <w:rsid w:val="009673E7"/>
    <w:rsid w:val="0096748F"/>
    <w:rsid w:val="00967867"/>
    <w:rsid w:val="009708A8"/>
    <w:rsid w:val="0097220A"/>
    <w:rsid w:val="009761BC"/>
    <w:rsid w:val="00976624"/>
    <w:rsid w:val="009779B8"/>
    <w:rsid w:val="0098006A"/>
    <w:rsid w:val="0098295E"/>
    <w:rsid w:val="0098631E"/>
    <w:rsid w:val="00986327"/>
    <w:rsid w:val="00986F5B"/>
    <w:rsid w:val="00990A52"/>
    <w:rsid w:val="0099128B"/>
    <w:rsid w:val="00997BA9"/>
    <w:rsid w:val="009A4C0E"/>
    <w:rsid w:val="009A62DE"/>
    <w:rsid w:val="009B0551"/>
    <w:rsid w:val="009B2341"/>
    <w:rsid w:val="009B25E1"/>
    <w:rsid w:val="009B36E5"/>
    <w:rsid w:val="009B3AA2"/>
    <w:rsid w:val="009B652B"/>
    <w:rsid w:val="009B6EC7"/>
    <w:rsid w:val="009C108D"/>
    <w:rsid w:val="009C1959"/>
    <w:rsid w:val="009C52E3"/>
    <w:rsid w:val="009C5BD1"/>
    <w:rsid w:val="009C6650"/>
    <w:rsid w:val="009C675D"/>
    <w:rsid w:val="009D0504"/>
    <w:rsid w:val="009D09E9"/>
    <w:rsid w:val="009D2E52"/>
    <w:rsid w:val="009D35A6"/>
    <w:rsid w:val="009D40FD"/>
    <w:rsid w:val="009D555D"/>
    <w:rsid w:val="009D5F29"/>
    <w:rsid w:val="009D710D"/>
    <w:rsid w:val="009E30FF"/>
    <w:rsid w:val="009E4C33"/>
    <w:rsid w:val="009E58FA"/>
    <w:rsid w:val="009E7A1C"/>
    <w:rsid w:val="009F131C"/>
    <w:rsid w:val="009F2452"/>
    <w:rsid w:val="009F44ED"/>
    <w:rsid w:val="009F5C34"/>
    <w:rsid w:val="009F7A31"/>
    <w:rsid w:val="00A002D3"/>
    <w:rsid w:val="00A02DD4"/>
    <w:rsid w:val="00A03B83"/>
    <w:rsid w:val="00A04A26"/>
    <w:rsid w:val="00A0643F"/>
    <w:rsid w:val="00A12EE9"/>
    <w:rsid w:val="00A13751"/>
    <w:rsid w:val="00A159B5"/>
    <w:rsid w:val="00A222BA"/>
    <w:rsid w:val="00A23E05"/>
    <w:rsid w:val="00A240D6"/>
    <w:rsid w:val="00A26D2B"/>
    <w:rsid w:val="00A272EA"/>
    <w:rsid w:val="00A31C24"/>
    <w:rsid w:val="00A31DAD"/>
    <w:rsid w:val="00A35CFB"/>
    <w:rsid w:val="00A370AC"/>
    <w:rsid w:val="00A46E86"/>
    <w:rsid w:val="00A473B7"/>
    <w:rsid w:val="00A47C33"/>
    <w:rsid w:val="00A506E1"/>
    <w:rsid w:val="00A5546A"/>
    <w:rsid w:val="00A55C88"/>
    <w:rsid w:val="00A56360"/>
    <w:rsid w:val="00A64208"/>
    <w:rsid w:val="00A65BE9"/>
    <w:rsid w:val="00A71A59"/>
    <w:rsid w:val="00A728E7"/>
    <w:rsid w:val="00A764DE"/>
    <w:rsid w:val="00A801BF"/>
    <w:rsid w:val="00A81A9B"/>
    <w:rsid w:val="00A81B45"/>
    <w:rsid w:val="00A8766E"/>
    <w:rsid w:val="00A9018D"/>
    <w:rsid w:val="00A91C16"/>
    <w:rsid w:val="00A92B43"/>
    <w:rsid w:val="00A93C50"/>
    <w:rsid w:val="00A93EE6"/>
    <w:rsid w:val="00A9496F"/>
    <w:rsid w:val="00A9614E"/>
    <w:rsid w:val="00A96FF1"/>
    <w:rsid w:val="00AA1465"/>
    <w:rsid w:val="00AA1F23"/>
    <w:rsid w:val="00AA4AB2"/>
    <w:rsid w:val="00AA7015"/>
    <w:rsid w:val="00AB074F"/>
    <w:rsid w:val="00AB5F33"/>
    <w:rsid w:val="00AB782D"/>
    <w:rsid w:val="00AC0C81"/>
    <w:rsid w:val="00AC2D32"/>
    <w:rsid w:val="00AC3273"/>
    <w:rsid w:val="00AC5470"/>
    <w:rsid w:val="00AC59DC"/>
    <w:rsid w:val="00AC5B88"/>
    <w:rsid w:val="00AC70EB"/>
    <w:rsid w:val="00AD2D2B"/>
    <w:rsid w:val="00AE7A53"/>
    <w:rsid w:val="00AF1A09"/>
    <w:rsid w:val="00AF1D01"/>
    <w:rsid w:val="00AF70A1"/>
    <w:rsid w:val="00AF7D9C"/>
    <w:rsid w:val="00B03755"/>
    <w:rsid w:val="00B042D0"/>
    <w:rsid w:val="00B12FCF"/>
    <w:rsid w:val="00B13F8D"/>
    <w:rsid w:val="00B20760"/>
    <w:rsid w:val="00B2143E"/>
    <w:rsid w:val="00B21463"/>
    <w:rsid w:val="00B22774"/>
    <w:rsid w:val="00B22B1C"/>
    <w:rsid w:val="00B32898"/>
    <w:rsid w:val="00B3461B"/>
    <w:rsid w:val="00B34F88"/>
    <w:rsid w:val="00B361D4"/>
    <w:rsid w:val="00B40106"/>
    <w:rsid w:val="00B42382"/>
    <w:rsid w:val="00B43E60"/>
    <w:rsid w:val="00B45215"/>
    <w:rsid w:val="00B46756"/>
    <w:rsid w:val="00B4705D"/>
    <w:rsid w:val="00B47B97"/>
    <w:rsid w:val="00B50000"/>
    <w:rsid w:val="00B5051F"/>
    <w:rsid w:val="00B56020"/>
    <w:rsid w:val="00B5726F"/>
    <w:rsid w:val="00B60D8A"/>
    <w:rsid w:val="00B66788"/>
    <w:rsid w:val="00B67897"/>
    <w:rsid w:val="00B70771"/>
    <w:rsid w:val="00B72D90"/>
    <w:rsid w:val="00B73C27"/>
    <w:rsid w:val="00B740AF"/>
    <w:rsid w:val="00B746D5"/>
    <w:rsid w:val="00B75271"/>
    <w:rsid w:val="00B75835"/>
    <w:rsid w:val="00B818ED"/>
    <w:rsid w:val="00B81CF2"/>
    <w:rsid w:val="00B845BD"/>
    <w:rsid w:val="00B85C5C"/>
    <w:rsid w:val="00B868A0"/>
    <w:rsid w:val="00B86DBA"/>
    <w:rsid w:val="00B909E9"/>
    <w:rsid w:val="00B91413"/>
    <w:rsid w:val="00BA020E"/>
    <w:rsid w:val="00BA2822"/>
    <w:rsid w:val="00BA28C1"/>
    <w:rsid w:val="00BA35DD"/>
    <w:rsid w:val="00BA609A"/>
    <w:rsid w:val="00BA7B3E"/>
    <w:rsid w:val="00BB5C5C"/>
    <w:rsid w:val="00BB667E"/>
    <w:rsid w:val="00BC00AF"/>
    <w:rsid w:val="00BC26E7"/>
    <w:rsid w:val="00BC290C"/>
    <w:rsid w:val="00BC2EE4"/>
    <w:rsid w:val="00BC33E5"/>
    <w:rsid w:val="00BC3473"/>
    <w:rsid w:val="00BC35D7"/>
    <w:rsid w:val="00BC73F0"/>
    <w:rsid w:val="00BD1C54"/>
    <w:rsid w:val="00BD2A90"/>
    <w:rsid w:val="00BD312C"/>
    <w:rsid w:val="00BD6B37"/>
    <w:rsid w:val="00BE23D5"/>
    <w:rsid w:val="00BE29DC"/>
    <w:rsid w:val="00BE327C"/>
    <w:rsid w:val="00BE6860"/>
    <w:rsid w:val="00BE7119"/>
    <w:rsid w:val="00BE78C5"/>
    <w:rsid w:val="00BE79E8"/>
    <w:rsid w:val="00BF0518"/>
    <w:rsid w:val="00BF23C8"/>
    <w:rsid w:val="00BF32C7"/>
    <w:rsid w:val="00BF4078"/>
    <w:rsid w:val="00BF51CD"/>
    <w:rsid w:val="00BF666E"/>
    <w:rsid w:val="00BF6935"/>
    <w:rsid w:val="00BF7C16"/>
    <w:rsid w:val="00C00CFD"/>
    <w:rsid w:val="00C014DB"/>
    <w:rsid w:val="00C04EA7"/>
    <w:rsid w:val="00C05CB7"/>
    <w:rsid w:val="00C06CB3"/>
    <w:rsid w:val="00C102DB"/>
    <w:rsid w:val="00C10B0F"/>
    <w:rsid w:val="00C1722F"/>
    <w:rsid w:val="00C20300"/>
    <w:rsid w:val="00C21BD2"/>
    <w:rsid w:val="00C27558"/>
    <w:rsid w:val="00C3115A"/>
    <w:rsid w:val="00C32DBF"/>
    <w:rsid w:val="00C347AC"/>
    <w:rsid w:val="00C3563B"/>
    <w:rsid w:val="00C41BB9"/>
    <w:rsid w:val="00C4201B"/>
    <w:rsid w:val="00C44231"/>
    <w:rsid w:val="00C47DBE"/>
    <w:rsid w:val="00C517CB"/>
    <w:rsid w:val="00C55B1C"/>
    <w:rsid w:val="00C65061"/>
    <w:rsid w:val="00C656A0"/>
    <w:rsid w:val="00C6624C"/>
    <w:rsid w:val="00C66965"/>
    <w:rsid w:val="00C74B29"/>
    <w:rsid w:val="00C818DE"/>
    <w:rsid w:val="00C84419"/>
    <w:rsid w:val="00C85E63"/>
    <w:rsid w:val="00C8603C"/>
    <w:rsid w:val="00C86AFB"/>
    <w:rsid w:val="00C92646"/>
    <w:rsid w:val="00C92A0B"/>
    <w:rsid w:val="00C95106"/>
    <w:rsid w:val="00C9748C"/>
    <w:rsid w:val="00C974FC"/>
    <w:rsid w:val="00CA241D"/>
    <w:rsid w:val="00CA2919"/>
    <w:rsid w:val="00CA3359"/>
    <w:rsid w:val="00CA6A3C"/>
    <w:rsid w:val="00CA6AD1"/>
    <w:rsid w:val="00CA6E59"/>
    <w:rsid w:val="00CA71D7"/>
    <w:rsid w:val="00CA7345"/>
    <w:rsid w:val="00CA7BDA"/>
    <w:rsid w:val="00CB0A7E"/>
    <w:rsid w:val="00CB128E"/>
    <w:rsid w:val="00CB2215"/>
    <w:rsid w:val="00CB23ED"/>
    <w:rsid w:val="00CB55EB"/>
    <w:rsid w:val="00CB67D8"/>
    <w:rsid w:val="00CB78F2"/>
    <w:rsid w:val="00CC2F30"/>
    <w:rsid w:val="00CC5BF7"/>
    <w:rsid w:val="00CD02D8"/>
    <w:rsid w:val="00CD3472"/>
    <w:rsid w:val="00CD7D33"/>
    <w:rsid w:val="00CE1C3D"/>
    <w:rsid w:val="00CE2673"/>
    <w:rsid w:val="00CE2772"/>
    <w:rsid w:val="00CE2BDB"/>
    <w:rsid w:val="00CE3F71"/>
    <w:rsid w:val="00CE64EA"/>
    <w:rsid w:val="00CE71DA"/>
    <w:rsid w:val="00CE768E"/>
    <w:rsid w:val="00CE7837"/>
    <w:rsid w:val="00CE7886"/>
    <w:rsid w:val="00CF1354"/>
    <w:rsid w:val="00CF1B98"/>
    <w:rsid w:val="00CF2159"/>
    <w:rsid w:val="00CF285E"/>
    <w:rsid w:val="00CF36D3"/>
    <w:rsid w:val="00D014B6"/>
    <w:rsid w:val="00D01AE7"/>
    <w:rsid w:val="00D03890"/>
    <w:rsid w:val="00D0563D"/>
    <w:rsid w:val="00D07D29"/>
    <w:rsid w:val="00D12DAA"/>
    <w:rsid w:val="00D20D12"/>
    <w:rsid w:val="00D22594"/>
    <w:rsid w:val="00D330A5"/>
    <w:rsid w:val="00D354AC"/>
    <w:rsid w:val="00D40102"/>
    <w:rsid w:val="00D404D3"/>
    <w:rsid w:val="00D405D5"/>
    <w:rsid w:val="00D4116C"/>
    <w:rsid w:val="00D414EE"/>
    <w:rsid w:val="00D47FF9"/>
    <w:rsid w:val="00D5292C"/>
    <w:rsid w:val="00D56E8A"/>
    <w:rsid w:val="00D64564"/>
    <w:rsid w:val="00D732AE"/>
    <w:rsid w:val="00D73853"/>
    <w:rsid w:val="00D76515"/>
    <w:rsid w:val="00D7794B"/>
    <w:rsid w:val="00D81F52"/>
    <w:rsid w:val="00D82DF4"/>
    <w:rsid w:val="00D843A0"/>
    <w:rsid w:val="00D85745"/>
    <w:rsid w:val="00D86870"/>
    <w:rsid w:val="00D9309D"/>
    <w:rsid w:val="00D9390B"/>
    <w:rsid w:val="00D9398B"/>
    <w:rsid w:val="00D95B50"/>
    <w:rsid w:val="00D96287"/>
    <w:rsid w:val="00DA2320"/>
    <w:rsid w:val="00DA5908"/>
    <w:rsid w:val="00DA6D00"/>
    <w:rsid w:val="00DA7E18"/>
    <w:rsid w:val="00DB0373"/>
    <w:rsid w:val="00DB123B"/>
    <w:rsid w:val="00DB4A58"/>
    <w:rsid w:val="00DB5FCA"/>
    <w:rsid w:val="00DC364C"/>
    <w:rsid w:val="00DC3A6A"/>
    <w:rsid w:val="00DC4471"/>
    <w:rsid w:val="00DC45F2"/>
    <w:rsid w:val="00DD158D"/>
    <w:rsid w:val="00DD4CAF"/>
    <w:rsid w:val="00DD5C70"/>
    <w:rsid w:val="00DE1AA1"/>
    <w:rsid w:val="00DE1ACC"/>
    <w:rsid w:val="00DE1AEF"/>
    <w:rsid w:val="00DE42DB"/>
    <w:rsid w:val="00DE54F9"/>
    <w:rsid w:val="00DF189B"/>
    <w:rsid w:val="00DF19DC"/>
    <w:rsid w:val="00DF53AD"/>
    <w:rsid w:val="00DF53B9"/>
    <w:rsid w:val="00DF5C55"/>
    <w:rsid w:val="00DF7A47"/>
    <w:rsid w:val="00E00804"/>
    <w:rsid w:val="00E01025"/>
    <w:rsid w:val="00E049C1"/>
    <w:rsid w:val="00E10B0C"/>
    <w:rsid w:val="00E149E3"/>
    <w:rsid w:val="00E170FC"/>
    <w:rsid w:val="00E2262E"/>
    <w:rsid w:val="00E2320F"/>
    <w:rsid w:val="00E27F10"/>
    <w:rsid w:val="00E34731"/>
    <w:rsid w:val="00E371EE"/>
    <w:rsid w:val="00E46FB5"/>
    <w:rsid w:val="00E50895"/>
    <w:rsid w:val="00E50DCF"/>
    <w:rsid w:val="00E53AC5"/>
    <w:rsid w:val="00E548B7"/>
    <w:rsid w:val="00E562F3"/>
    <w:rsid w:val="00E57033"/>
    <w:rsid w:val="00E6243E"/>
    <w:rsid w:val="00E63E3C"/>
    <w:rsid w:val="00E673BB"/>
    <w:rsid w:val="00E67DB6"/>
    <w:rsid w:val="00E7020C"/>
    <w:rsid w:val="00E70749"/>
    <w:rsid w:val="00E7188F"/>
    <w:rsid w:val="00E71B4C"/>
    <w:rsid w:val="00E72002"/>
    <w:rsid w:val="00E723F2"/>
    <w:rsid w:val="00E72AE4"/>
    <w:rsid w:val="00E775B4"/>
    <w:rsid w:val="00E803E2"/>
    <w:rsid w:val="00E81A95"/>
    <w:rsid w:val="00E82BA8"/>
    <w:rsid w:val="00E9429B"/>
    <w:rsid w:val="00EA009D"/>
    <w:rsid w:val="00EA1262"/>
    <w:rsid w:val="00EA2023"/>
    <w:rsid w:val="00EA3249"/>
    <w:rsid w:val="00EA52EB"/>
    <w:rsid w:val="00EA5ADE"/>
    <w:rsid w:val="00EA73B0"/>
    <w:rsid w:val="00EB146E"/>
    <w:rsid w:val="00EB2E49"/>
    <w:rsid w:val="00EB332D"/>
    <w:rsid w:val="00EB5B61"/>
    <w:rsid w:val="00EB5CDC"/>
    <w:rsid w:val="00EB6EDF"/>
    <w:rsid w:val="00EC112C"/>
    <w:rsid w:val="00EC4033"/>
    <w:rsid w:val="00EC4169"/>
    <w:rsid w:val="00EC43D8"/>
    <w:rsid w:val="00EC5D2D"/>
    <w:rsid w:val="00ED12F6"/>
    <w:rsid w:val="00ED3172"/>
    <w:rsid w:val="00ED766B"/>
    <w:rsid w:val="00EE4101"/>
    <w:rsid w:val="00EE4474"/>
    <w:rsid w:val="00EE4DF9"/>
    <w:rsid w:val="00EE544F"/>
    <w:rsid w:val="00EE618E"/>
    <w:rsid w:val="00EE78BC"/>
    <w:rsid w:val="00EE7D69"/>
    <w:rsid w:val="00EF2415"/>
    <w:rsid w:val="00EF350E"/>
    <w:rsid w:val="00EF50DB"/>
    <w:rsid w:val="00EF5F30"/>
    <w:rsid w:val="00EF6182"/>
    <w:rsid w:val="00F01159"/>
    <w:rsid w:val="00F0757C"/>
    <w:rsid w:val="00F13879"/>
    <w:rsid w:val="00F15231"/>
    <w:rsid w:val="00F1601E"/>
    <w:rsid w:val="00F17459"/>
    <w:rsid w:val="00F20025"/>
    <w:rsid w:val="00F20479"/>
    <w:rsid w:val="00F2189D"/>
    <w:rsid w:val="00F23B2B"/>
    <w:rsid w:val="00F242E5"/>
    <w:rsid w:val="00F2610E"/>
    <w:rsid w:val="00F26229"/>
    <w:rsid w:val="00F27786"/>
    <w:rsid w:val="00F3405A"/>
    <w:rsid w:val="00F3525C"/>
    <w:rsid w:val="00F42F7D"/>
    <w:rsid w:val="00F43475"/>
    <w:rsid w:val="00F4432F"/>
    <w:rsid w:val="00F47EB8"/>
    <w:rsid w:val="00F51173"/>
    <w:rsid w:val="00F560B4"/>
    <w:rsid w:val="00F60527"/>
    <w:rsid w:val="00F615BF"/>
    <w:rsid w:val="00F62A91"/>
    <w:rsid w:val="00F62F59"/>
    <w:rsid w:val="00F63918"/>
    <w:rsid w:val="00F646D4"/>
    <w:rsid w:val="00F65221"/>
    <w:rsid w:val="00F66247"/>
    <w:rsid w:val="00F678FC"/>
    <w:rsid w:val="00F704CD"/>
    <w:rsid w:val="00F70B57"/>
    <w:rsid w:val="00F71435"/>
    <w:rsid w:val="00F72A9C"/>
    <w:rsid w:val="00F73734"/>
    <w:rsid w:val="00F75A48"/>
    <w:rsid w:val="00F770EC"/>
    <w:rsid w:val="00F7741C"/>
    <w:rsid w:val="00F80F7D"/>
    <w:rsid w:val="00F833D7"/>
    <w:rsid w:val="00F84B68"/>
    <w:rsid w:val="00F86B05"/>
    <w:rsid w:val="00F874F6"/>
    <w:rsid w:val="00F923F7"/>
    <w:rsid w:val="00F93D4C"/>
    <w:rsid w:val="00F94F15"/>
    <w:rsid w:val="00F958E1"/>
    <w:rsid w:val="00F96C97"/>
    <w:rsid w:val="00F96CFE"/>
    <w:rsid w:val="00FA13A2"/>
    <w:rsid w:val="00FA3A42"/>
    <w:rsid w:val="00FA7E53"/>
    <w:rsid w:val="00FB1505"/>
    <w:rsid w:val="00FB1BA1"/>
    <w:rsid w:val="00FB353D"/>
    <w:rsid w:val="00FB7C21"/>
    <w:rsid w:val="00FC0D0C"/>
    <w:rsid w:val="00FC0E64"/>
    <w:rsid w:val="00FC1840"/>
    <w:rsid w:val="00FC18FF"/>
    <w:rsid w:val="00FC7123"/>
    <w:rsid w:val="00FD02BA"/>
    <w:rsid w:val="00FD0E0D"/>
    <w:rsid w:val="00FD15B2"/>
    <w:rsid w:val="00FD1B9A"/>
    <w:rsid w:val="00FE313A"/>
    <w:rsid w:val="00FE7087"/>
    <w:rsid w:val="00FE76F7"/>
    <w:rsid w:val="00FF0F48"/>
    <w:rsid w:val="00FF27AB"/>
    <w:rsid w:val="00FF4781"/>
    <w:rsid w:val="00FF50C5"/>
    <w:rsid w:val="00FF5A59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4B9F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3C"/>
  </w:style>
  <w:style w:type="paragraph" w:styleId="1">
    <w:name w:val="heading 1"/>
    <w:basedOn w:val="a"/>
    <w:next w:val="a"/>
    <w:link w:val="10"/>
    <w:uiPriority w:val="9"/>
    <w:qFormat/>
    <w:rsid w:val="0065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3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basedOn w:val="a0"/>
    <w:uiPriority w:val="20"/>
    <w:qFormat/>
    <w:rsid w:val="00653A84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5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653A8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53A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p-listitem">
    <w:name w:val="p-list__item"/>
    <w:basedOn w:val="a"/>
    <w:rsid w:val="00D20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53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53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53A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53A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53A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653A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Title"/>
    <w:basedOn w:val="a"/>
    <w:next w:val="a"/>
    <w:link w:val="afa"/>
    <w:uiPriority w:val="10"/>
    <w:qFormat/>
    <w:rsid w:val="00653A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a">
    <w:name w:val="Название Знак"/>
    <w:basedOn w:val="a0"/>
    <w:link w:val="af9"/>
    <w:uiPriority w:val="10"/>
    <w:rsid w:val="00653A8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b">
    <w:name w:val="Subtitle"/>
    <w:basedOn w:val="a"/>
    <w:next w:val="a"/>
    <w:link w:val="afc"/>
    <w:uiPriority w:val="11"/>
    <w:qFormat/>
    <w:rsid w:val="00653A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653A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d">
    <w:name w:val="Strong"/>
    <w:basedOn w:val="a0"/>
    <w:uiPriority w:val="22"/>
    <w:qFormat/>
    <w:rsid w:val="00653A84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53A8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53A84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653A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653A84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653A84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653A84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653A84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653A84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653A84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653A84"/>
    <w:pPr>
      <w:outlineLvl w:val="9"/>
    </w:pPr>
  </w:style>
  <w:style w:type="character" w:customStyle="1" w:styleId="UnresolvedMention">
    <w:name w:val="Unresolved Mention"/>
    <w:basedOn w:val="a0"/>
    <w:uiPriority w:val="99"/>
    <w:semiHidden/>
    <w:unhideWhenUsed/>
    <w:rsid w:val="005B4AAC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747F05"/>
    <w:pPr>
      <w:snapToGrid w:val="0"/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z w:val="20"/>
      <w:szCs w:val="20"/>
      <w:lang w:val="uk-UA"/>
    </w:rPr>
  </w:style>
  <w:style w:type="character" w:customStyle="1" w:styleId="FontStyle50">
    <w:name w:val="Font Style50"/>
    <w:rsid w:val="00DF19D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DF19DC"/>
    <w:rPr>
      <w:rFonts w:ascii="Arial" w:hAnsi="Arial" w:cs="Arial"/>
      <w:b/>
      <w:bCs/>
      <w:i/>
      <w:iCs/>
      <w:sz w:val="22"/>
      <w:szCs w:val="22"/>
    </w:rPr>
  </w:style>
  <w:style w:type="character" w:styleId="HTML1">
    <w:name w:val="HTML Code"/>
    <w:basedOn w:val="a0"/>
    <w:uiPriority w:val="99"/>
    <w:semiHidden/>
    <w:unhideWhenUsed/>
    <w:rsid w:val="00AC327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3C"/>
  </w:style>
  <w:style w:type="paragraph" w:styleId="1">
    <w:name w:val="heading 1"/>
    <w:basedOn w:val="a"/>
    <w:next w:val="a"/>
    <w:link w:val="10"/>
    <w:uiPriority w:val="9"/>
    <w:qFormat/>
    <w:rsid w:val="00653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53A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A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A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A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A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A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A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paragraph" w:styleId="a4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5">
    <w:name w:val="Чертежный"/>
    <w:pPr>
      <w:jc w:val="both"/>
    </w:pPr>
    <w:rPr>
      <w:rFonts w:ascii="ISOCPEUR" w:hAnsi="ISOCPEUR"/>
      <w:i/>
      <w:sz w:val="28"/>
      <w:lang w:val="uk-UA"/>
    </w:rPr>
  </w:style>
  <w:style w:type="character" w:styleId="a6">
    <w:name w:val="page number"/>
    <w:basedOn w:val="a0"/>
    <w:semiHidden/>
  </w:style>
  <w:style w:type="table" w:styleId="a7">
    <w:name w:val="Table Grid"/>
    <w:basedOn w:val="a1"/>
    <w:uiPriority w:val="59"/>
    <w:rsid w:val="00B667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AA1465"/>
  </w:style>
  <w:style w:type="character" w:styleId="a8">
    <w:name w:val="Hyperlink"/>
    <w:uiPriority w:val="99"/>
    <w:unhideWhenUsed/>
    <w:rsid w:val="00AA146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AA1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A1465"/>
    <w:rPr>
      <w:rFonts w:ascii="Courier New" w:hAnsi="Courier New" w:cs="Courier New"/>
    </w:rPr>
  </w:style>
  <w:style w:type="character" w:customStyle="1" w:styleId="kw2">
    <w:name w:val="kw2"/>
    <w:rsid w:val="00AA1465"/>
  </w:style>
  <w:style w:type="character" w:customStyle="1" w:styleId="br0">
    <w:name w:val="br0"/>
    <w:rsid w:val="00AA1465"/>
  </w:style>
  <w:style w:type="character" w:customStyle="1" w:styleId="sy4">
    <w:name w:val="sy4"/>
    <w:rsid w:val="00AA1465"/>
  </w:style>
  <w:style w:type="character" w:customStyle="1" w:styleId="comulti">
    <w:name w:val="comulti"/>
    <w:rsid w:val="00AA1465"/>
  </w:style>
  <w:style w:type="character" w:customStyle="1" w:styleId="kw4">
    <w:name w:val="kw4"/>
    <w:rsid w:val="00AA1465"/>
  </w:style>
  <w:style w:type="character" w:customStyle="1" w:styleId="co1">
    <w:name w:val="co1"/>
    <w:rsid w:val="008D133E"/>
  </w:style>
  <w:style w:type="character" w:customStyle="1" w:styleId="sy2">
    <w:name w:val="sy2"/>
    <w:rsid w:val="008D133E"/>
  </w:style>
  <w:style w:type="character" w:customStyle="1" w:styleId="sy1">
    <w:name w:val="sy1"/>
    <w:rsid w:val="008D133E"/>
  </w:style>
  <w:style w:type="character" w:customStyle="1" w:styleId="kw3">
    <w:name w:val="kw3"/>
    <w:rsid w:val="008D133E"/>
  </w:style>
  <w:style w:type="character" w:customStyle="1" w:styleId="nu0">
    <w:name w:val="nu0"/>
    <w:rsid w:val="008D133E"/>
  </w:style>
  <w:style w:type="character" w:customStyle="1" w:styleId="st0">
    <w:name w:val="st0"/>
    <w:rsid w:val="008D133E"/>
  </w:style>
  <w:style w:type="character" w:customStyle="1" w:styleId="es5">
    <w:name w:val="es5"/>
    <w:rsid w:val="008D133E"/>
  </w:style>
  <w:style w:type="paragraph" w:styleId="a9">
    <w:name w:val="List Paragraph"/>
    <w:basedOn w:val="a"/>
    <w:uiPriority w:val="34"/>
    <w:qFormat/>
    <w:rsid w:val="004E4084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7729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729DF"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  <w:rsid w:val="007F7069"/>
  </w:style>
  <w:style w:type="character" w:customStyle="1" w:styleId="spelle">
    <w:name w:val="spelle"/>
    <w:basedOn w:val="a0"/>
    <w:rsid w:val="007F7069"/>
  </w:style>
  <w:style w:type="character" w:customStyle="1" w:styleId="grame">
    <w:name w:val="grame"/>
    <w:basedOn w:val="a0"/>
    <w:rsid w:val="007F7069"/>
  </w:style>
  <w:style w:type="character" w:styleId="ac">
    <w:name w:val="Emphasis"/>
    <w:basedOn w:val="a0"/>
    <w:uiPriority w:val="20"/>
    <w:qFormat/>
    <w:rsid w:val="00653A84"/>
    <w:rPr>
      <w:i/>
      <w:iCs/>
    </w:rPr>
  </w:style>
  <w:style w:type="paragraph" w:styleId="ad">
    <w:name w:val="Normal (Web)"/>
    <w:basedOn w:val="a"/>
    <w:uiPriority w:val="99"/>
    <w:unhideWhenUsed/>
    <w:rsid w:val="00D4010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53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Body Text Indent"/>
    <w:basedOn w:val="a"/>
    <w:link w:val="af"/>
    <w:rsid w:val="008109C2"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rsid w:val="008109C2"/>
    <w:rPr>
      <w:sz w:val="24"/>
      <w:szCs w:val="24"/>
      <w:lang w:val="uk-UA"/>
    </w:rPr>
  </w:style>
  <w:style w:type="paragraph" w:styleId="af0">
    <w:name w:val="No Spacing"/>
    <w:uiPriority w:val="1"/>
    <w:qFormat/>
    <w:rsid w:val="00653A84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53A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1">
    <w:name w:val="Рисунки"/>
    <w:basedOn w:val="a"/>
    <w:rsid w:val="009D710D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</w:rPr>
  </w:style>
  <w:style w:type="character" w:styleId="af2">
    <w:name w:val="FollowedHyperlink"/>
    <w:rsid w:val="001B3F8C"/>
    <w:rPr>
      <w:dstrike w:val="0"/>
      <w:color w:val="auto"/>
      <w:u w:val="none"/>
      <w:vertAlign w:val="baseline"/>
    </w:rPr>
  </w:style>
  <w:style w:type="paragraph" w:customStyle="1" w:styleId="af3">
    <w:name w:val="Таблицы"/>
    <w:basedOn w:val="a"/>
    <w:rsid w:val="009D40FD"/>
    <w:pPr>
      <w:spacing w:after="0" w:line="240" w:lineRule="auto"/>
      <w:jc w:val="center"/>
    </w:pPr>
    <w:rPr>
      <w:rFonts w:ascii="Arial" w:eastAsia="Times New Roman" w:hAnsi="Arial"/>
      <w:sz w:val="18"/>
      <w:szCs w:val="24"/>
    </w:rPr>
  </w:style>
  <w:style w:type="paragraph" w:customStyle="1" w:styleId="af4">
    <w:name w:val="Надписи в рисунках"/>
    <w:basedOn w:val="a"/>
    <w:rsid w:val="00096498"/>
    <w:pPr>
      <w:spacing w:after="0" w:line="240" w:lineRule="auto"/>
      <w:jc w:val="center"/>
    </w:pPr>
    <w:rPr>
      <w:rFonts w:ascii="Arial" w:eastAsia="Times New Roman" w:hAnsi="Arial"/>
      <w:sz w:val="16"/>
      <w:szCs w:val="24"/>
    </w:rPr>
  </w:style>
  <w:style w:type="paragraph" w:customStyle="1" w:styleId="af5">
    <w:name w:val="Подпись к рисунку"/>
    <w:basedOn w:val="af6"/>
    <w:next w:val="a"/>
    <w:rsid w:val="0060519B"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rsid w:val="0060519B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</w:rPr>
  </w:style>
  <w:style w:type="character" w:styleId="af7">
    <w:name w:val="Placeholder Text"/>
    <w:basedOn w:val="a0"/>
    <w:uiPriority w:val="99"/>
    <w:semiHidden/>
    <w:rsid w:val="00245CE6"/>
    <w:rPr>
      <w:color w:val="808080"/>
    </w:rPr>
  </w:style>
  <w:style w:type="paragraph" w:customStyle="1" w:styleId="p-listitem">
    <w:name w:val="p-list__item"/>
    <w:basedOn w:val="a"/>
    <w:rsid w:val="00D20D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653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53A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53A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53A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53A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53A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"/>
    <w:next w:val="a"/>
    <w:uiPriority w:val="35"/>
    <w:semiHidden/>
    <w:unhideWhenUsed/>
    <w:qFormat/>
    <w:rsid w:val="00653A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Title"/>
    <w:basedOn w:val="a"/>
    <w:next w:val="a"/>
    <w:link w:val="afa"/>
    <w:uiPriority w:val="10"/>
    <w:qFormat/>
    <w:rsid w:val="00653A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afa">
    <w:name w:val="Название Знак"/>
    <w:basedOn w:val="a0"/>
    <w:link w:val="af9"/>
    <w:uiPriority w:val="10"/>
    <w:rsid w:val="00653A84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fb">
    <w:name w:val="Subtitle"/>
    <w:basedOn w:val="a"/>
    <w:next w:val="a"/>
    <w:link w:val="afc"/>
    <w:uiPriority w:val="11"/>
    <w:qFormat/>
    <w:rsid w:val="00653A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c">
    <w:name w:val="Подзаголовок Знак"/>
    <w:basedOn w:val="a0"/>
    <w:link w:val="afb"/>
    <w:uiPriority w:val="11"/>
    <w:rsid w:val="00653A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d">
    <w:name w:val="Strong"/>
    <w:basedOn w:val="a0"/>
    <w:uiPriority w:val="22"/>
    <w:qFormat/>
    <w:rsid w:val="00653A84"/>
    <w:rPr>
      <w:b/>
      <w:bCs/>
    </w:rPr>
  </w:style>
  <w:style w:type="paragraph" w:styleId="21">
    <w:name w:val="Quote"/>
    <w:basedOn w:val="a"/>
    <w:next w:val="a"/>
    <w:link w:val="22"/>
    <w:uiPriority w:val="29"/>
    <w:qFormat/>
    <w:rsid w:val="00653A8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53A84"/>
    <w:rPr>
      <w:i/>
      <w:iCs/>
      <w:color w:val="000000" w:themeColor="text1"/>
    </w:rPr>
  </w:style>
  <w:style w:type="paragraph" w:styleId="afe">
    <w:name w:val="Intense Quote"/>
    <w:basedOn w:val="a"/>
    <w:next w:val="a"/>
    <w:link w:val="aff"/>
    <w:uiPriority w:val="30"/>
    <w:qFormat/>
    <w:rsid w:val="00653A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">
    <w:name w:val="Выделенная цитата Знак"/>
    <w:basedOn w:val="a0"/>
    <w:link w:val="afe"/>
    <w:uiPriority w:val="30"/>
    <w:rsid w:val="00653A84"/>
    <w:rPr>
      <w:b/>
      <w:bCs/>
      <w:i/>
      <w:iCs/>
      <w:color w:val="4F81BD" w:themeColor="accent1"/>
    </w:rPr>
  </w:style>
  <w:style w:type="character" w:styleId="aff0">
    <w:name w:val="Subtle Emphasis"/>
    <w:basedOn w:val="a0"/>
    <w:uiPriority w:val="19"/>
    <w:qFormat/>
    <w:rsid w:val="00653A84"/>
    <w:rPr>
      <w:i/>
      <w:iCs/>
      <w:color w:val="808080" w:themeColor="text1" w:themeTint="7F"/>
    </w:rPr>
  </w:style>
  <w:style w:type="character" w:styleId="aff1">
    <w:name w:val="Intense Emphasis"/>
    <w:basedOn w:val="a0"/>
    <w:uiPriority w:val="21"/>
    <w:qFormat/>
    <w:rsid w:val="00653A84"/>
    <w:rPr>
      <w:b/>
      <w:bCs/>
      <w:i/>
      <w:iCs/>
      <w:color w:val="4F81BD" w:themeColor="accent1"/>
    </w:rPr>
  </w:style>
  <w:style w:type="character" w:styleId="aff2">
    <w:name w:val="Subtle Reference"/>
    <w:basedOn w:val="a0"/>
    <w:uiPriority w:val="31"/>
    <w:qFormat/>
    <w:rsid w:val="00653A84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653A84"/>
    <w:rPr>
      <w:b/>
      <w:bCs/>
      <w:smallCaps/>
      <w:color w:val="C0504D" w:themeColor="accent2"/>
      <w:spacing w:val="5"/>
      <w:u w:val="single"/>
    </w:rPr>
  </w:style>
  <w:style w:type="character" w:styleId="aff4">
    <w:name w:val="Book Title"/>
    <w:basedOn w:val="a0"/>
    <w:uiPriority w:val="33"/>
    <w:qFormat/>
    <w:rsid w:val="00653A84"/>
    <w:rPr>
      <w:b/>
      <w:bCs/>
      <w:smallCaps/>
      <w:spacing w:val="5"/>
    </w:rPr>
  </w:style>
  <w:style w:type="paragraph" w:styleId="aff5">
    <w:name w:val="TOC Heading"/>
    <w:basedOn w:val="1"/>
    <w:next w:val="a"/>
    <w:uiPriority w:val="39"/>
    <w:unhideWhenUsed/>
    <w:qFormat/>
    <w:rsid w:val="00653A84"/>
    <w:pPr>
      <w:outlineLvl w:val="9"/>
    </w:pPr>
  </w:style>
  <w:style w:type="character" w:customStyle="1" w:styleId="UnresolvedMention">
    <w:name w:val="Unresolved Mention"/>
    <w:basedOn w:val="a0"/>
    <w:uiPriority w:val="99"/>
    <w:semiHidden/>
    <w:unhideWhenUsed/>
    <w:rsid w:val="005B4AAC"/>
    <w:rPr>
      <w:color w:val="605E5C"/>
      <w:shd w:val="clear" w:color="auto" w:fill="E1DFDD"/>
    </w:rPr>
  </w:style>
  <w:style w:type="paragraph" w:customStyle="1" w:styleId="Textlab">
    <w:name w:val="Text_lab Знак Знак Знак"/>
    <w:basedOn w:val="a"/>
    <w:rsid w:val="00747F05"/>
    <w:pPr>
      <w:snapToGrid w:val="0"/>
      <w:spacing w:before="30" w:after="30" w:line="240" w:lineRule="auto"/>
      <w:ind w:firstLine="340"/>
      <w:jc w:val="both"/>
    </w:pPr>
    <w:rPr>
      <w:rFonts w:ascii="Times New Roman" w:eastAsia="Plotter" w:hAnsi="Times New Roman" w:cs="Times New Roman"/>
      <w:sz w:val="20"/>
      <w:szCs w:val="20"/>
      <w:lang w:val="uk-UA"/>
    </w:rPr>
  </w:style>
  <w:style w:type="character" w:customStyle="1" w:styleId="FontStyle50">
    <w:name w:val="Font Style50"/>
    <w:rsid w:val="00DF19DC"/>
    <w:rPr>
      <w:rFonts w:ascii="Times New Roman" w:hAnsi="Times New Roman" w:cs="Times New Roman"/>
      <w:b/>
      <w:bCs/>
      <w:sz w:val="24"/>
      <w:szCs w:val="24"/>
    </w:rPr>
  </w:style>
  <w:style w:type="character" w:customStyle="1" w:styleId="FontStyle34">
    <w:name w:val="Font Style34"/>
    <w:rsid w:val="00DF19DC"/>
    <w:rPr>
      <w:rFonts w:ascii="Arial" w:hAnsi="Arial" w:cs="Arial"/>
      <w:b/>
      <w:bCs/>
      <w:i/>
      <w:iCs/>
      <w:sz w:val="22"/>
      <w:szCs w:val="22"/>
    </w:rPr>
  </w:style>
  <w:style w:type="character" w:styleId="HTML1">
    <w:name w:val="HTML Code"/>
    <w:basedOn w:val="a0"/>
    <w:uiPriority w:val="99"/>
    <w:semiHidden/>
    <w:unhideWhenUsed/>
    <w:rsid w:val="00AC32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6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8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7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1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3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203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831289001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  <w:div w:id="10309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6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3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2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84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6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6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936">
          <w:marLeft w:val="0"/>
          <w:marRight w:val="0"/>
          <w:marTop w:val="0"/>
          <w:marBottom w:val="0"/>
          <w:divBdr>
            <w:top w:val="single" w:sz="2" w:space="0" w:color="FF0000"/>
            <w:left w:val="single" w:sz="2" w:space="0" w:color="FF0000"/>
            <w:bottom w:val="single" w:sz="2" w:space="0" w:color="FF0000"/>
            <w:right w:val="single" w:sz="2" w:space="0" w:color="FF0000"/>
          </w:divBdr>
        </w:div>
        <w:div w:id="1695613832">
          <w:marLeft w:val="210"/>
          <w:marRight w:val="330"/>
          <w:marTop w:val="0"/>
          <w:marBottom w:val="0"/>
          <w:divBdr>
            <w:top w:val="single" w:sz="2" w:space="0" w:color="008000"/>
            <w:left w:val="single" w:sz="2" w:space="0" w:color="008000"/>
            <w:bottom w:val="single" w:sz="2" w:space="0" w:color="008000"/>
            <w:right w:val="single" w:sz="2" w:space="0" w:color="008000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D74A1-C174-4D81-B0B8-47AC9F226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</Template>
  <TotalTime>1</TotalTime>
  <Pages>18</Pages>
  <Words>9317</Words>
  <Characters>5311</Characters>
  <Application>Microsoft Office Word</Application>
  <DocSecurity>0</DocSecurity>
  <Lines>44</Lines>
  <Paragraphs>29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BPC</Company>
  <LinksUpToDate>false</LinksUpToDate>
  <CharactersWithSpaces>14599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Вадим Тарнопольский</cp:lastModifiedBy>
  <cp:revision>2</cp:revision>
  <cp:lastPrinted>2015-03-05T20:32:00Z</cp:lastPrinted>
  <dcterms:created xsi:type="dcterms:W3CDTF">2024-05-22T12:05:00Z</dcterms:created>
  <dcterms:modified xsi:type="dcterms:W3CDTF">2024-05-22T12:05:00Z</dcterms:modified>
</cp:coreProperties>
</file>